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694E" w14:textId="3F2DD425" w:rsidR="004B36D5" w:rsidRPr="00F71FFF" w:rsidRDefault="004B36D5" w:rsidP="004B36D5">
      <w:pPr>
        <w:rPr>
          <w:rFonts w:asciiTheme="majorHAnsi" w:hAnsiTheme="majorHAnsi" w:cstheme="majorHAnsi"/>
          <w:caps/>
        </w:rPr>
      </w:pPr>
      <w:bookmarkStart w:id="1" w:name="_Hlk51083313"/>
    </w:p>
    <w:p w14:paraId="53E874AC" w14:textId="0901AA5C" w:rsidR="004B36D5" w:rsidRPr="00F71FFF" w:rsidRDefault="004B36D5" w:rsidP="004B36D5">
      <w:pPr>
        <w:jc w:val="center"/>
        <w:rPr>
          <w:rFonts w:asciiTheme="majorHAnsi" w:hAnsiTheme="majorHAnsi" w:cstheme="majorHAnsi"/>
          <w:b/>
          <w:bCs/>
          <w:caps/>
          <w:color w:val="141E3D" w:themeColor="accent1" w:themeShade="80"/>
          <w:sz w:val="72"/>
          <w:szCs w:val="72"/>
          <w:lang w:val="hu-HU"/>
        </w:rPr>
      </w:pPr>
      <w:r w:rsidRPr="00F71FFF">
        <w:rPr>
          <w:rFonts w:asciiTheme="majorHAnsi" w:hAnsiTheme="majorHAnsi" w:cstheme="majorHAnsi"/>
          <w:b/>
          <w:bCs/>
          <w:caps/>
          <w:color w:val="3D3D3D" w:themeColor="background2" w:themeShade="40"/>
          <w:sz w:val="44"/>
          <w:szCs w:val="44"/>
          <w:lang w:val="hu-HU"/>
        </w:rPr>
        <w:br/>
      </w:r>
      <w:r w:rsidRPr="00F71FFF">
        <w:rPr>
          <w:rFonts w:asciiTheme="majorHAnsi" w:hAnsiTheme="majorHAnsi" w:cstheme="majorHAnsi"/>
          <w:b/>
          <w:bCs/>
          <w:caps/>
          <w:color w:val="3D3D3D" w:themeColor="background2" w:themeShade="40"/>
          <w:sz w:val="44"/>
          <w:szCs w:val="44"/>
          <w:lang w:val="hu-HU"/>
        </w:rPr>
        <w:br/>
      </w:r>
      <w:r w:rsidRPr="00F71FFF">
        <w:rPr>
          <w:rFonts w:asciiTheme="majorHAnsi" w:hAnsiTheme="majorHAnsi" w:cstheme="majorHAnsi"/>
          <w:b/>
          <w:bCs/>
          <w:caps/>
          <w:color w:val="3D3D3D" w:themeColor="background2" w:themeShade="40"/>
          <w:sz w:val="44"/>
          <w:szCs w:val="44"/>
          <w:lang w:val="hu-HU"/>
        </w:rPr>
        <w:br/>
      </w:r>
      <w:r w:rsidRPr="00F71FFF">
        <w:rPr>
          <w:rFonts w:asciiTheme="majorHAnsi" w:hAnsiTheme="majorHAnsi" w:cstheme="majorHAnsi"/>
          <w:b/>
          <w:bCs/>
          <w:caps/>
          <w:color w:val="3D3D3D" w:themeColor="background2" w:themeShade="40"/>
          <w:sz w:val="44"/>
          <w:szCs w:val="44"/>
          <w:lang w:val="hu-HU"/>
        </w:rPr>
        <w:br/>
      </w:r>
      <w:r w:rsidRPr="00F71FFF">
        <w:rPr>
          <w:rFonts w:asciiTheme="majorHAnsi" w:hAnsiTheme="majorHAnsi" w:cstheme="majorHAnsi"/>
          <w:b/>
          <w:bCs/>
          <w:caps/>
          <w:color w:val="3D3D3D" w:themeColor="background2" w:themeShade="40"/>
          <w:sz w:val="44"/>
          <w:szCs w:val="44"/>
          <w:lang w:val="hu-HU"/>
        </w:rPr>
        <w:br/>
      </w:r>
      <w:r w:rsidRPr="00F71FFF">
        <w:rPr>
          <w:rFonts w:asciiTheme="majorHAnsi" w:hAnsiTheme="majorHAnsi" w:cstheme="majorHAnsi"/>
          <w:b/>
          <w:bCs/>
          <w:caps/>
          <w:color w:val="3D3D3D" w:themeColor="background2" w:themeShade="40"/>
          <w:sz w:val="44"/>
          <w:szCs w:val="44"/>
          <w:lang w:val="hu-HU"/>
        </w:rPr>
        <w:br/>
      </w:r>
      <w:r w:rsidR="003F1093">
        <w:rPr>
          <w:rFonts w:asciiTheme="majorHAnsi" w:hAnsiTheme="majorHAnsi" w:cstheme="majorHAnsi"/>
          <w:b/>
          <w:bCs/>
          <w:caps/>
          <w:color w:val="141E3D" w:themeColor="accent1" w:themeShade="80"/>
          <w:sz w:val="72"/>
          <w:szCs w:val="72"/>
          <w:lang w:val="hu-HU"/>
        </w:rPr>
        <w:t>GUI FÉLÉVES</w:t>
      </w:r>
      <w:r w:rsidRPr="00F71FFF">
        <w:rPr>
          <w:rFonts w:asciiTheme="majorHAnsi" w:hAnsiTheme="majorHAnsi" w:cstheme="majorHAnsi"/>
          <w:b/>
          <w:bCs/>
          <w:caps/>
          <w:color w:val="141E3D" w:themeColor="accent1" w:themeShade="80"/>
          <w:sz w:val="72"/>
          <w:szCs w:val="72"/>
          <w:lang w:val="hu-HU"/>
        </w:rPr>
        <w:br/>
      </w:r>
      <w:r w:rsidR="003F1093">
        <w:rPr>
          <w:rFonts w:asciiTheme="majorHAnsi" w:hAnsiTheme="majorHAnsi" w:cstheme="majorHAnsi"/>
          <w:b/>
          <w:bCs/>
          <w:caps/>
          <w:color w:val="141E3D" w:themeColor="accent1" w:themeShade="80"/>
          <w:sz w:val="72"/>
          <w:szCs w:val="72"/>
          <w:lang w:val="hu-HU"/>
        </w:rPr>
        <w:t>-</w:t>
      </w:r>
    </w:p>
    <w:p w14:paraId="0885A11C" w14:textId="6037EF93" w:rsidR="008C3BFC" w:rsidRPr="003F1093" w:rsidRDefault="003F1093" w:rsidP="003F1093">
      <w:pPr>
        <w:jc w:val="center"/>
        <w:rPr>
          <w:rFonts w:asciiTheme="majorHAnsi" w:hAnsiTheme="majorHAnsi" w:cstheme="majorHAnsi"/>
          <w:b/>
          <w:bCs/>
          <w:color w:val="262626" w:themeColor="text1" w:themeTint="D9"/>
          <w:sz w:val="72"/>
          <w:szCs w:val="72"/>
          <w:lang w:val="hu-HU"/>
        </w:rPr>
      </w:pPr>
      <w:proofErr w:type="spellStart"/>
      <w:r w:rsidRPr="003F1093">
        <w:rPr>
          <w:rFonts w:asciiTheme="majorHAnsi" w:hAnsiTheme="majorHAnsi" w:cstheme="majorHAnsi"/>
          <w:b/>
          <w:bCs/>
          <w:color w:val="141E3D" w:themeColor="accent1" w:themeShade="80"/>
          <w:sz w:val="72"/>
          <w:szCs w:val="72"/>
          <w:lang w:val="hu-HU"/>
        </w:rPr>
        <w:t>GUItar</w:t>
      </w:r>
      <w:proofErr w:type="spellEnd"/>
      <w:r w:rsidRPr="003F1093">
        <w:rPr>
          <w:rFonts w:asciiTheme="majorHAnsi" w:hAnsiTheme="majorHAnsi" w:cstheme="majorHAnsi"/>
          <w:b/>
          <w:bCs/>
          <w:color w:val="141E3D" w:themeColor="accent1" w:themeShade="80"/>
          <w:sz w:val="72"/>
          <w:szCs w:val="72"/>
          <w:lang w:val="hu-HU"/>
        </w:rPr>
        <w:t xml:space="preserve"> </w:t>
      </w:r>
      <w:proofErr w:type="spellStart"/>
      <w:r w:rsidRPr="003F1093">
        <w:rPr>
          <w:rFonts w:asciiTheme="majorHAnsi" w:hAnsiTheme="majorHAnsi" w:cstheme="majorHAnsi"/>
          <w:b/>
          <w:bCs/>
          <w:color w:val="141E3D" w:themeColor="accent1" w:themeShade="80"/>
          <w:sz w:val="72"/>
          <w:szCs w:val="72"/>
          <w:lang w:val="hu-HU"/>
        </w:rPr>
        <w:t>HerOE</w:t>
      </w:r>
      <w:proofErr w:type="spellEnd"/>
      <w:r w:rsidR="004B36D5" w:rsidRPr="003F1093">
        <w:rPr>
          <w:rFonts w:asciiTheme="majorHAnsi" w:hAnsiTheme="majorHAnsi" w:cstheme="majorHAnsi"/>
          <w:b/>
          <w:bCs/>
          <w:color w:val="262626" w:themeColor="text1" w:themeTint="D9"/>
          <w:sz w:val="72"/>
          <w:szCs w:val="72"/>
          <w:lang w:val="hu-HU"/>
        </w:rPr>
        <w:br/>
      </w:r>
      <w:r w:rsidR="008C3BFC" w:rsidRPr="003F1093">
        <w:rPr>
          <w:rFonts w:asciiTheme="majorHAnsi" w:hAnsiTheme="majorHAnsi" w:cstheme="majorHAnsi"/>
          <w:b/>
          <w:bCs/>
          <w:color w:val="262626" w:themeColor="text1" w:themeTint="D9"/>
          <w:sz w:val="72"/>
          <w:szCs w:val="72"/>
          <w:lang w:val="hu-HU"/>
        </w:rPr>
        <w:br/>
      </w:r>
      <w:r w:rsidR="008C3BFC" w:rsidRPr="003F1093">
        <w:rPr>
          <w:rFonts w:asciiTheme="majorHAnsi" w:hAnsiTheme="majorHAnsi" w:cstheme="majorHAnsi"/>
          <w:b/>
          <w:bCs/>
          <w:color w:val="262626" w:themeColor="text1" w:themeTint="D9"/>
          <w:sz w:val="72"/>
          <w:szCs w:val="72"/>
          <w:lang w:val="hu-HU"/>
        </w:rPr>
        <w:br/>
      </w:r>
      <w:r w:rsidR="008C3BFC" w:rsidRPr="003F1093">
        <w:rPr>
          <w:rFonts w:asciiTheme="majorHAnsi" w:hAnsiTheme="majorHAnsi" w:cstheme="majorHAnsi"/>
          <w:b/>
          <w:bCs/>
          <w:color w:val="262626" w:themeColor="text1" w:themeTint="D9"/>
          <w:sz w:val="72"/>
          <w:szCs w:val="72"/>
          <w:lang w:val="hu-HU"/>
        </w:rPr>
        <w:br/>
      </w:r>
      <w:r w:rsidR="008C3BFC" w:rsidRPr="003F1093">
        <w:rPr>
          <w:rFonts w:asciiTheme="majorHAnsi" w:hAnsiTheme="majorHAnsi" w:cstheme="majorHAnsi"/>
          <w:b/>
          <w:bCs/>
          <w:color w:val="262626" w:themeColor="text1" w:themeTint="D9"/>
          <w:sz w:val="72"/>
          <w:szCs w:val="72"/>
          <w:lang w:val="hu-HU"/>
        </w:rPr>
        <w:br/>
      </w:r>
    </w:p>
    <w:p w14:paraId="1581EC18" w14:textId="46A3EECB" w:rsidR="008C3BFC" w:rsidRPr="00F71FFF" w:rsidRDefault="008C3BFC" w:rsidP="000F73BE">
      <w:pPr>
        <w:pStyle w:val="llb"/>
        <w:pBdr>
          <w:bottom w:val="single" w:sz="4" w:space="1" w:color="auto"/>
        </w:pBdr>
        <w:tabs>
          <w:tab w:val="left" w:pos="0"/>
          <w:tab w:val="left" w:pos="1701"/>
        </w:tabs>
        <w:ind w:right="3061"/>
        <w:rPr>
          <w:rFonts w:asciiTheme="majorHAnsi" w:hAnsiTheme="majorHAnsi" w:cstheme="majorHAnsi"/>
          <w:color w:val="262626" w:themeColor="text1" w:themeTint="D9"/>
          <w:sz w:val="24"/>
          <w:szCs w:val="24"/>
        </w:rPr>
      </w:pP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>Hallgató neve:</w:t>
      </w: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ab/>
      </w: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ab/>
      </w:r>
      <w:r w:rsidR="00C61D09" w:rsidRPr="00F71FFF">
        <w:rPr>
          <w:rFonts w:asciiTheme="majorHAnsi" w:hAnsiTheme="majorHAnsi" w:cstheme="majorHAnsi"/>
          <w:color w:val="262626" w:themeColor="text1" w:themeTint="D9"/>
          <w:sz w:val="23"/>
          <w:szCs w:val="23"/>
        </w:rPr>
        <w:t> </w:t>
      </w:r>
      <w:r w:rsidR="00C61D09" w:rsidRPr="00F71FFF">
        <w:rPr>
          <w:rFonts w:asciiTheme="majorHAnsi" w:hAnsiTheme="majorHAnsi" w:cstheme="majorHAnsi"/>
          <w:color w:val="262626" w:themeColor="text1" w:themeTint="D9"/>
          <w:sz w:val="23"/>
          <w:szCs w:val="23"/>
        </w:rPr>
        <w:tab/>
      </w:r>
      <w:proofErr w:type="spellStart"/>
      <w:r w:rsidR="003F1093">
        <w:rPr>
          <w:rFonts w:asciiTheme="majorHAnsi" w:hAnsiTheme="majorHAnsi" w:cstheme="majorHAnsi"/>
          <w:color w:val="262626" w:themeColor="text1" w:themeTint="D9"/>
          <w:sz w:val="23"/>
          <w:szCs w:val="23"/>
        </w:rPr>
        <w:t>Tucsányi</w:t>
      </w:r>
      <w:proofErr w:type="spellEnd"/>
      <w:r w:rsidR="003F1093">
        <w:rPr>
          <w:rFonts w:asciiTheme="majorHAnsi" w:hAnsiTheme="majorHAnsi" w:cstheme="majorHAnsi"/>
          <w:color w:val="262626" w:themeColor="text1" w:themeTint="D9"/>
          <w:sz w:val="23"/>
          <w:szCs w:val="23"/>
        </w:rPr>
        <w:t xml:space="preserve"> Patrick</w:t>
      </w:r>
    </w:p>
    <w:p w14:paraId="4C085EE6" w14:textId="4C5DE35C" w:rsidR="008C3BFC" w:rsidRPr="00F71FFF" w:rsidRDefault="008C3BFC" w:rsidP="000F73BE">
      <w:pPr>
        <w:pStyle w:val="llb"/>
        <w:pBdr>
          <w:bottom w:val="single" w:sz="4" w:space="1" w:color="auto"/>
        </w:pBdr>
        <w:tabs>
          <w:tab w:val="left" w:pos="0"/>
          <w:tab w:val="left" w:pos="1701"/>
        </w:tabs>
        <w:ind w:right="3061"/>
        <w:rPr>
          <w:rFonts w:asciiTheme="majorHAnsi" w:hAnsiTheme="majorHAnsi" w:cstheme="majorHAnsi"/>
          <w:color w:val="262626" w:themeColor="text1" w:themeTint="D9"/>
          <w:sz w:val="24"/>
          <w:szCs w:val="24"/>
        </w:rPr>
      </w:pP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 xml:space="preserve">Hallgató </w:t>
      </w:r>
      <w:proofErr w:type="spellStart"/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>neptun</w:t>
      </w:r>
      <w:proofErr w:type="spellEnd"/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 xml:space="preserve"> kódja:</w:t>
      </w: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ab/>
      </w:r>
      <w:r w:rsidR="00CD54C2" w:rsidRPr="00CD54C2">
        <w:rPr>
          <w:rFonts w:asciiTheme="majorHAnsi" w:hAnsiTheme="majorHAnsi" w:cstheme="majorHAnsi"/>
          <w:color w:val="262626" w:themeColor="text1" w:themeTint="D9"/>
          <w:sz w:val="24"/>
          <w:szCs w:val="24"/>
        </w:rPr>
        <w:t>F31BE9</w:t>
      </w:r>
    </w:p>
    <w:p w14:paraId="69516D73" w14:textId="0ACE50E3" w:rsidR="008C3BFC" w:rsidRPr="00F71FFF" w:rsidRDefault="008C3BFC" w:rsidP="00136B01">
      <w:pPr>
        <w:pStyle w:val="llb"/>
        <w:tabs>
          <w:tab w:val="left" w:pos="0"/>
          <w:tab w:val="left" w:pos="1701"/>
        </w:tabs>
        <w:spacing w:before="120"/>
        <w:rPr>
          <w:rFonts w:asciiTheme="majorHAnsi" w:hAnsiTheme="majorHAnsi" w:cstheme="majorHAnsi"/>
          <w:color w:val="262626" w:themeColor="text1" w:themeTint="D9"/>
          <w:sz w:val="23"/>
          <w:szCs w:val="23"/>
        </w:rPr>
      </w:pP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 xml:space="preserve">Hallgató neve: </w:t>
      </w: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ab/>
      </w: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ab/>
      </w:r>
      <w:r w:rsidR="00C61D09" w:rsidRPr="00F71FFF">
        <w:rPr>
          <w:rFonts w:asciiTheme="majorHAnsi" w:hAnsiTheme="majorHAnsi" w:cstheme="majorHAnsi"/>
          <w:color w:val="262626" w:themeColor="text1" w:themeTint="D9"/>
          <w:sz w:val="23"/>
          <w:szCs w:val="23"/>
        </w:rPr>
        <w:t> </w:t>
      </w:r>
      <w:r w:rsidR="00C61D09" w:rsidRPr="00F71FFF">
        <w:rPr>
          <w:rFonts w:asciiTheme="majorHAnsi" w:hAnsiTheme="majorHAnsi" w:cstheme="majorHAnsi"/>
          <w:color w:val="262626" w:themeColor="text1" w:themeTint="D9"/>
          <w:sz w:val="23"/>
          <w:szCs w:val="23"/>
        </w:rPr>
        <w:tab/>
      </w:r>
      <w:r w:rsidR="003F1093">
        <w:rPr>
          <w:rFonts w:asciiTheme="majorHAnsi" w:hAnsiTheme="majorHAnsi" w:cstheme="majorHAnsi"/>
          <w:color w:val="262626" w:themeColor="text1" w:themeTint="D9"/>
          <w:sz w:val="23"/>
          <w:szCs w:val="23"/>
        </w:rPr>
        <w:t>Szegedi Tamás</w:t>
      </w:r>
    </w:p>
    <w:p w14:paraId="4B0AE24D" w14:textId="57FE4959" w:rsidR="008C3BFC" w:rsidRPr="00F71FFF" w:rsidRDefault="008C3BFC" w:rsidP="000F73BE">
      <w:pPr>
        <w:pStyle w:val="llb"/>
        <w:pBdr>
          <w:bottom w:val="single" w:sz="4" w:space="1" w:color="auto"/>
        </w:pBdr>
        <w:tabs>
          <w:tab w:val="left" w:pos="0"/>
          <w:tab w:val="left" w:pos="1701"/>
        </w:tabs>
        <w:ind w:right="3061"/>
        <w:rPr>
          <w:rFonts w:asciiTheme="majorHAnsi" w:hAnsiTheme="majorHAnsi" w:cstheme="majorHAnsi"/>
          <w:color w:val="262626" w:themeColor="text1" w:themeTint="D9"/>
          <w:sz w:val="24"/>
          <w:szCs w:val="24"/>
        </w:rPr>
      </w:pP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 xml:space="preserve">Hallgató </w:t>
      </w:r>
      <w:proofErr w:type="spellStart"/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>neptun</w:t>
      </w:r>
      <w:proofErr w:type="spellEnd"/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 xml:space="preserve"> kódja:</w:t>
      </w:r>
      <w:r w:rsidR="00A06CE5">
        <w:rPr>
          <w:rFonts w:asciiTheme="majorHAnsi" w:hAnsiTheme="majorHAnsi" w:cstheme="majorHAnsi"/>
          <w:color w:val="262626" w:themeColor="text1" w:themeTint="D9"/>
          <w:sz w:val="24"/>
          <w:szCs w:val="24"/>
        </w:rPr>
        <w:tab/>
      </w:r>
      <w:r w:rsidR="00CD54C2" w:rsidRPr="00CD54C2">
        <w:rPr>
          <w:rFonts w:asciiTheme="majorHAnsi" w:hAnsiTheme="majorHAnsi" w:cstheme="majorHAnsi"/>
          <w:color w:val="262626" w:themeColor="text1" w:themeTint="D9"/>
          <w:sz w:val="24"/>
          <w:szCs w:val="24"/>
        </w:rPr>
        <w:t>DYLHS5</w:t>
      </w:r>
    </w:p>
    <w:p w14:paraId="6D6BE41F" w14:textId="3CE91D2A" w:rsidR="008C3BFC" w:rsidRPr="00F71FFF" w:rsidRDefault="008C3BFC" w:rsidP="00136B01">
      <w:pPr>
        <w:pStyle w:val="llb"/>
        <w:tabs>
          <w:tab w:val="left" w:pos="0"/>
          <w:tab w:val="left" w:pos="1701"/>
        </w:tabs>
        <w:spacing w:before="120"/>
        <w:rPr>
          <w:rFonts w:asciiTheme="majorHAnsi" w:hAnsiTheme="majorHAnsi" w:cstheme="majorHAnsi"/>
          <w:color w:val="262626" w:themeColor="text1" w:themeTint="D9"/>
          <w:sz w:val="23"/>
          <w:szCs w:val="23"/>
        </w:rPr>
      </w:pP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 xml:space="preserve">Hallgató neve: </w:t>
      </w: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ab/>
      </w: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ab/>
      </w:r>
      <w:r w:rsidR="00C61D09"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ab/>
      </w:r>
      <w:r w:rsidR="00C61D09" w:rsidRPr="00F71FFF">
        <w:rPr>
          <w:rFonts w:asciiTheme="majorHAnsi" w:hAnsiTheme="majorHAnsi" w:cstheme="majorHAnsi"/>
          <w:color w:val="262626" w:themeColor="text1" w:themeTint="D9"/>
          <w:sz w:val="23"/>
          <w:szCs w:val="23"/>
        </w:rPr>
        <w:t>Hegedűs Bence Zoltán</w:t>
      </w:r>
    </w:p>
    <w:p w14:paraId="7C9767F1" w14:textId="4D6AAA0A" w:rsidR="008C3BFC" w:rsidRPr="00F71FFF" w:rsidRDefault="008C3BFC" w:rsidP="000F73BE">
      <w:pPr>
        <w:pStyle w:val="llb"/>
        <w:pBdr>
          <w:bottom w:val="single" w:sz="4" w:space="1" w:color="auto"/>
        </w:pBdr>
        <w:tabs>
          <w:tab w:val="left" w:pos="0"/>
          <w:tab w:val="left" w:pos="1701"/>
        </w:tabs>
        <w:ind w:right="3061"/>
        <w:rPr>
          <w:rFonts w:asciiTheme="majorHAnsi" w:hAnsiTheme="majorHAnsi" w:cstheme="majorHAnsi"/>
          <w:color w:val="262626" w:themeColor="text1" w:themeTint="D9"/>
          <w:sz w:val="24"/>
          <w:szCs w:val="24"/>
        </w:rPr>
      </w:pPr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 xml:space="preserve">Hallgató </w:t>
      </w:r>
      <w:proofErr w:type="spellStart"/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>neptun</w:t>
      </w:r>
      <w:proofErr w:type="spellEnd"/>
      <w:r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 xml:space="preserve"> kódja:</w:t>
      </w:r>
      <w:r w:rsidR="00C61D09" w:rsidRPr="00F71FFF">
        <w:rPr>
          <w:rFonts w:asciiTheme="majorHAnsi" w:hAnsiTheme="majorHAnsi" w:cstheme="majorHAnsi"/>
          <w:color w:val="262626" w:themeColor="text1" w:themeTint="D9"/>
          <w:sz w:val="24"/>
          <w:szCs w:val="24"/>
        </w:rPr>
        <w:tab/>
        <w:t>H32XVC</w:t>
      </w:r>
    </w:p>
    <w:p w14:paraId="2472D115" w14:textId="257438AA" w:rsidR="00A47E26" w:rsidRPr="00F71FFF" w:rsidRDefault="008C3BFC" w:rsidP="00F71FFF">
      <w:pPr>
        <w:pStyle w:val="llb"/>
        <w:tabs>
          <w:tab w:val="left" w:pos="0"/>
          <w:tab w:val="left" w:pos="1701"/>
        </w:tabs>
        <w:spacing w:before="120"/>
        <w:rPr>
          <w:rFonts w:asciiTheme="majorHAnsi" w:hAnsiTheme="majorHAnsi" w:cstheme="majorHAnsi"/>
          <w:b/>
          <w:bCs/>
          <w:color w:val="262626" w:themeColor="text1" w:themeTint="D9"/>
          <w:sz w:val="24"/>
          <w:szCs w:val="24"/>
        </w:rPr>
      </w:pPr>
      <w:r w:rsidRPr="00F71FFF">
        <w:rPr>
          <w:rFonts w:asciiTheme="majorHAnsi" w:hAnsiTheme="majorHAnsi" w:cstheme="majorHAnsi"/>
          <w:b/>
          <w:bCs/>
          <w:color w:val="262626" w:themeColor="text1" w:themeTint="D9"/>
          <w:sz w:val="24"/>
          <w:szCs w:val="24"/>
        </w:rPr>
        <w:t>OE-NIK 2021/22/2</w:t>
      </w:r>
      <w:r w:rsidR="00F71FFF">
        <w:rPr>
          <w:rFonts w:asciiTheme="majorHAnsi" w:hAnsiTheme="majorHAnsi" w:cstheme="majorHAnsi"/>
          <w:b/>
          <w:bCs/>
          <w:color w:val="262626" w:themeColor="text1" w:themeTint="D9"/>
          <w:sz w:val="24"/>
          <w:szCs w:val="24"/>
        </w:rPr>
        <w:br/>
      </w:r>
    </w:p>
    <w:tbl>
      <w:tblPr>
        <w:tblStyle w:val="Rcsostblzat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z első elrendezéstáblázat a nevet és a kapcsolattartási adatokat tartalmazza. A második táblázat a Célkitűzés táblázat"/>
      </w:tblPr>
      <w:tblGrid>
        <w:gridCol w:w="721"/>
        <w:gridCol w:w="8291"/>
      </w:tblGrid>
      <w:tr w:rsidR="0049295C" w:rsidRPr="008C3BFC" w14:paraId="000AE862" w14:textId="77777777" w:rsidTr="00AD2D81">
        <w:tc>
          <w:tcPr>
            <w:tcW w:w="721" w:type="dxa"/>
            <w:tcMar>
              <w:right w:w="216" w:type="dxa"/>
            </w:tcMar>
            <w:vAlign w:val="bottom"/>
          </w:tcPr>
          <w:bookmarkEnd w:id="1"/>
          <w:p w14:paraId="0688A7B5" w14:textId="77777777" w:rsidR="0049295C" w:rsidRPr="008C3BFC" w:rsidRDefault="0049295C" w:rsidP="0049295C">
            <w:pPr>
              <w:pStyle w:val="Ikonok"/>
              <w:pageBreakBefore/>
              <w:rPr>
                <w:rFonts w:asciiTheme="majorHAnsi" w:hAnsiTheme="majorHAnsi" w:cstheme="majorHAnsi"/>
                <w:lang w:val="hu-HU"/>
              </w:rPr>
            </w:pPr>
            <w:r w:rsidRPr="008C3BFC">
              <w:rPr>
                <w:rFonts w:asciiTheme="majorHAnsi" w:hAnsiTheme="majorHAnsi" w:cstheme="majorHAnsi"/>
                <w:noProof/>
                <w:lang w:val="hu-HU" w:eastAsia="hu-HU"/>
              </w:rPr>
              <w:lastRenderedPageBreak/>
              <mc:AlternateContent>
                <mc:Choice Requires="wpg">
                  <w:drawing>
                    <wp:inline distT="0" distB="0" distL="0" distR="0" wp14:anchorId="3D81BA83" wp14:editId="6E67D071">
                      <wp:extent cx="274320" cy="274320"/>
                      <wp:effectExtent l="0" t="0" r="11430" b="11430"/>
                      <wp:docPr id="7" name="Tevékenységek egy kör alakú ikonban" descr="Tevékenységek ik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g:grpSpPr>
                            <wps:wsp>
                              <wps:cNvPr id="8" name="Tevékenységek körikon" descr="Tevékenységek körik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Tevékenységek ikon szimbóluma 1" descr="Tevékenységek ikon szimbóluma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Tevékenységek ikon szimbóluma 2" descr="Tevékenységek ikon szimbóluma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Tevékenységek ikon szimbóluma 3" descr="Tevékenységek ikon szimbóluma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A7AAE8" id="Tevékenységek egy kör alakú ikonban" o:spid="_x0000_s1026" alt="Tevékenységek ik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qYDx&#10;esgQAAAEeQAADgAAAAAAAAAAAAAAAAAuAgAAZHJzL2Uyb0RvYy54bWxQSwECLQAUAAYACAAAACEA&#10;GGrsh9kAAAADAQAADwAAAAAAAAAAAAAAAAAiEwAAZHJzL2Rvd25yZXYueG1sUEsFBgAAAAAEAAQA&#10;8wAAACgUAAAAAA==&#10;">
                      <v:shape id="Tevékenységek körikon" o:spid="_x0000_s1027" alt="Tevékenységek köriko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Tevékenységek ikon szimbóluma 1" o:spid="_x0000_s1028" alt="Tevékenységek ikon szimbóluma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Tevékenységek ikon szimbóluma 2" o:spid="_x0000_s1029" alt="Tevékenységek ikon szimbóluma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Tevékenységek ikon szimbóluma 3" o:spid="_x0000_s1030" alt="Tevékenységek ikon szimbóluma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" path="m130,r27,3l181,10r23,12l223,38r16,20l251,80r7,24l261,131r-3,26l251,181r-12,23l223,223r-19,16l181,251r-24,8l130,261r-26,-2l80,251,58,239,38,223,22,204,10,181,3,157,,131,3,104,10,80,22,58,38,38,58,22,80,10,104,3,130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14:paraId="43968220" w14:textId="5266A4E7" w:rsidR="0049295C" w:rsidRPr="008C3BFC" w:rsidRDefault="005752CC" w:rsidP="0049295C">
            <w:pPr>
              <w:pStyle w:val="Cmsor1"/>
              <w:pageBreakBefore/>
              <w:outlineLvl w:val="0"/>
              <w:rPr>
                <w:rFonts w:cstheme="majorHAnsi"/>
                <w:lang w:val="hu-HU"/>
              </w:rPr>
            </w:pPr>
            <w:bookmarkStart w:id="2" w:name="_Toc96770590"/>
            <w:r>
              <w:rPr>
                <w:rFonts w:cstheme="majorHAnsi"/>
                <w:lang w:val="hu-HU"/>
              </w:rPr>
              <w:t>Játék</w:t>
            </w:r>
            <w:r w:rsidR="0049295C" w:rsidRPr="008C3BFC">
              <w:rPr>
                <w:rFonts w:cstheme="majorHAnsi"/>
                <w:lang w:val="hu-HU"/>
              </w:rPr>
              <w:t xml:space="preserve"> leírása</w:t>
            </w:r>
            <w:bookmarkEnd w:id="2"/>
          </w:p>
        </w:tc>
      </w:tr>
    </w:tbl>
    <w:p w14:paraId="719359F2" w14:textId="3AE1A209" w:rsidR="0049295C" w:rsidRDefault="0049295C" w:rsidP="0049295C">
      <w:pPr>
        <w:rPr>
          <w:rFonts w:asciiTheme="majorHAnsi" w:hAnsiTheme="majorHAnsi" w:cstheme="majorHAnsi"/>
          <w:b/>
          <w:bCs/>
          <w:color w:val="141E3D" w:themeColor="accent1" w:themeShade="80"/>
          <w:sz w:val="28"/>
          <w:szCs w:val="28"/>
          <w:lang w:val="hu-HU"/>
        </w:rPr>
      </w:pPr>
    </w:p>
    <w:p w14:paraId="7D11FFB1" w14:textId="37853F92" w:rsidR="00BE3D75" w:rsidRPr="00BE3D75" w:rsidRDefault="006D6751" w:rsidP="0049295C">
      <w:pPr>
        <w:rPr>
          <w:rFonts w:asciiTheme="majorHAnsi" w:hAnsiTheme="majorHAnsi" w:cstheme="majorHAnsi"/>
          <w:b/>
          <w:bCs/>
          <w:color w:val="141E3D" w:themeColor="accent1" w:themeShade="80"/>
          <w:sz w:val="28"/>
          <w:szCs w:val="28"/>
          <w:lang w:val="hu-HU"/>
        </w:rPr>
      </w:pPr>
      <w:r>
        <w:rPr>
          <w:rFonts w:asciiTheme="majorHAnsi" w:hAnsiTheme="majorHAnsi" w:cstheme="majorHAnsi"/>
          <w:b/>
          <w:bCs/>
          <w:color w:val="141E3D" w:themeColor="accent1" w:themeShade="80"/>
          <w:sz w:val="28"/>
          <w:szCs w:val="28"/>
          <w:lang w:val="hu-HU"/>
        </w:rPr>
        <w:t>Játék</w:t>
      </w:r>
      <w:r w:rsidR="00BE3D75" w:rsidRPr="00BE3D75">
        <w:rPr>
          <w:rFonts w:asciiTheme="majorHAnsi" w:hAnsiTheme="majorHAnsi" w:cstheme="majorHAnsi"/>
          <w:b/>
          <w:bCs/>
          <w:color w:val="141E3D" w:themeColor="accent1" w:themeShade="80"/>
          <w:sz w:val="28"/>
          <w:szCs w:val="28"/>
          <w:lang w:val="hu-HU"/>
        </w:rPr>
        <w:t xml:space="preserve"> leírása</w:t>
      </w:r>
    </w:p>
    <w:p w14:paraId="134E6026" w14:textId="5AA795FE" w:rsidR="00BE3D75" w:rsidRPr="00511AC0" w:rsidRDefault="006D6751" w:rsidP="003002E1">
      <w:pPr>
        <w:jc w:val="both"/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  <w:t xml:space="preserve">A már jól ismert </w:t>
      </w:r>
      <w:proofErr w:type="spellStart"/>
      <w: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  <w:t>guitar</w:t>
      </w:r>
      <w:proofErr w:type="spellEnd"/>
      <w: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  <w:t>hero</w:t>
      </w:r>
      <w:proofErr w:type="spellEnd"/>
      <w: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  <w:t xml:space="preserve"> játékot szeretnénk megvalósítani, pár érdekesebb funkcióval, ami élvezhetőbbé és vicesebbé tenné a játékélményt.</w:t>
      </w:r>
    </w:p>
    <w:p w14:paraId="34A3D5B5" w14:textId="0B769115" w:rsidR="00064FCF" w:rsidRDefault="00064FCF" w:rsidP="00234673">
      <w:pPr>
        <w:rPr>
          <w:rFonts w:asciiTheme="majorHAnsi" w:hAnsiTheme="majorHAnsi" w:cstheme="majorHAnsi"/>
          <w:sz w:val="27"/>
          <w:szCs w:val="27"/>
          <w:lang w:val="hu-HU"/>
        </w:rPr>
      </w:pPr>
    </w:p>
    <w:p w14:paraId="5EA893D1" w14:textId="5AC27210" w:rsidR="00BE3D75" w:rsidRPr="00BE3D75" w:rsidRDefault="006D6751" w:rsidP="00234673">
      <w:pPr>
        <w:rPr>
          <w:rFonts w:asciiTheme="majorHAnsi" w:hAnsiTheme="majorHAnsi" w:cstheme="majorHAnsi"/>
          <w:b/>
          <w:bCs/>
          <w:color w:val="141E3D" w:themeColor="accent1" w:themeShade="80"/>
          <w:sz w:val="28"/>
          <w:szCs w:val="28"/>
          <w:lang w:val="hu-HU"/>
        </w:rPr>
      </w:pPr>
      <w:r>
        <w:rPr>
          <w:rFonts w:asciiTheme="majorHAnsi" w:hAnsiTheme="majorHAnsi" w:cstheme="majorHAnsi"/>
          <w:b/>
          <w:bCs/>
          <w:color w:val="141E3D" w:themeColor="accent1" w:themeShade="80"/>
          <w:sz w:val="28"/>
          <w:szCs w:val="28"/>
          <w:lang w:val="hu-HU"/>
        </w:rPr>
        <w:t>Fő funkciók</w:t>
      </w:r>
    </w:p>
    <w:p w14:paraId="582A490A" w14:textId="71B1AA8A" w:rsidR="00064FCF" w:rsidRDefault="00AA1EE1" w:rsidP="003002E1">
      <w:pPr>
        <w:pStyle w:val="Listaszerbekezds"/>
        <w:numPr>
          <w:ilvl w:val="0"/>
          <w:numId w:val="38"/>
        </w:numP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</w:pPr>
      <w:r w:rsidRPr="006D6751"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  <w:t xml:space="preserve">A </w:t>
      </w:r>
      <w:r w:rsidR="006D6751" w:rsidRPr="006D6751"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  <w:t>játékban lenne egy motor, amely a zene ritmusára képes az elemeket a megfelelő sorrendben a játékos számára megjeleníteni.</w:t>
      </w:r>
    </w:p>
    <w:p w14:paraId="47E85F54" w14:textId="13880FBD" w:rsidR="006D6751" w:rsidRDefault="00537B56" w:rsidP="003002E1">
      <w:pPr>
        <w:pStyle w:val="Listaszerbekezds"/>
        <w:numPr>
          <w:ilvl w:val="0"/>
          <w:numId w:val="38"/>
        </w:numP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  <w:t>A játék szintekhez kötött, ha az előző pályán sikerült elérni a meghatározott pontszámot akkor enged tovább a következő pályára.</w:t>
      </w:r>
    </w:p>
    <w:p w14:paraId="65D093CF" w14:textId="5D18EDD2" w:rsidR="00537B56" w:rsidRDefault="00537B56" w:rsidP="003002E1">
      <w:pPr>
        <w:pStyle w:val="Listaszerbekezds"/>
        <w:numPr>
          <w:ilvl w:val="0"/>
          <w:numId w:val="38"/>
        </w:numP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  <w:t>Az utolsó szint feloldása után lehetőség lesz saját dalt is betenni.</w:t>
      </w:r>
    </w:p>
    <w:p w14:paraId="3F1714D1" w14:textId="6FDBF1A8" w:rsidR="00537B56" w:rsidRPr="006D6751" w:rsidRDefault="00537B56" w:rsidP="003002E1">
      <w:pPr>
        <w:pStyle w:val="Listaszerbekezds"/>
        <w:numPr>
          <w:ilvl w:val="0"/>
          <w:numId w:val="38"/>
        </w:numP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  <w:t>Tesztelési és felhasználói élmény szempontjából lesz egy gomb, ami feloldja az összes pályát, így az egyedi zene is elérhetővé válik.</w:t>
      </w:r>
    </w:p>
    <w:p w14:paraId="29BF768F" w14:textId="40F069BF" w:rsidR="00064FCF" w:rsidRDefault="00064FCF" w:rsidP="00234673">
      <w:pPr>
        <w:rPr>
          <w:rFonts w:asciiTheme="majorHAnsi" w:hAnsiTheme="majorHAnsi" w:cstheme="majorHAnsi"/>
          <w:sz w:val="27"/>
          <w:szCs w:val="27"/>
          <w:lang w:val="hu-HU"/>
        </w:rPr>
      </w:pPr>
    </w:p>
    <w:p w14:paraId="62159322" w14:textId="36A96C4B" w:rsidR="00C5623B" w:rsidRPr="00C5623B" w:rsidRDefault="00537B56" w:rsidP="00234673">
      <w:pPr>
        <w:rPr>
          <w:rFonts w:asciiTheme="majorHAnsi" w:hAnsiTheme="majorHAnsi" w:cstheme="majorHAnsi"/>
          <w:b/>
          <w:bCs/>
          <w:color w:val="141E3D" w:themeColor="accent1" w:themeShade="80"/>
          <w:sz w:val="28"/>
          <w:szCs w:val="28"/>
          <w:lang w:val="hu-HU"/>
        </w:rPr>
      </w:pPr>
      <w:r>
        <w:rPr>
          <w:rFonts w:asciiTheme="majorHAnsi" w:hAnsiTheme="majorHAnsi" w:cstheme="majorHAnsi"/>
          <w:b/>
          <w:bCs/>
          <w:color w:val="141E3D" w:themeColor="accent1" w:themeShade="80"/>
          <w:sz w:val="28"/>
          <w:szCs w:val="28"/>
          <w:lang w:val="hu-HU"/>
        </w:rPr>
        <w:t>Játékmenet</w:t>
      </w:r>
    </w:p>
    <w:p w14:paraId="660C7993" w14:textId="5B9A8528" w:rsidR="00F85741" w:rsidRPr="00511AC0" w:rsidRDefault="00674FC8" w:rsidP="003002E1">
      <w:pPr>
        <w:spacing w:after="0"/>
        <w:jc w:val="both"/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  <w:lang w:val="hu-HU"/>
        </w:rPr>
        <w:t>A zene ritmusára 4 oszlopban jönnek az elemek és egy adott sávban kell azzal interakciót létesíteni, ha az adott sávon belül sikerült akkor a felhasználó pontot kap érte, ha összeggyűlt az elegendő pont akkor feloldódik a következő pálya. Sikertelen interakció esetén pontlevonás jár a játékos felé így is nehezítve a játékot. Az összes pálya sikeres teljesítése után, egyedi saját zenét tud betenni a játékos. Hogy a játékélmény jobb legyen ezért MEME-témájú zenéket és felhasználó felületet kívánunk kialakítani, ezzel is szórakoztatva a játékost miközben játszik.</w:t>
      </w:r>
    </w:p>
    <w:tbl>
      <w:tblPr>
        <w:tblStyle w:val="Rcsostblzat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z első elrendezéstáblázat a nevet és a kapcsolattartási adatokat tartalmazza. A második táblázat a Célkitűzés táblázat"/>
      </w:tblPr>
      <w:tblGrid>
        <w:gridCol w:w="721"/>
        <w:gridCol w:w="8291"/>
      </w:tblGrid>
      <w:tr w:rsidR="00F85741" w:rsidRPr="008C3BFC" w14:paraId="04100E31" w14:textId="77777777" w:rsidTr="00AD2D81">
        <w:tc>
          <w:tcPr>
            <w:tcW w:w="721" w:type="dxa"/>
            <w:tcMar>
              <w:right w:w="216" w:type="dxa"/>
            </w:tcMar>
            <w:vAlign w:val="bottom"/>
          </w:tcPr>
          <w:p w14:paraId="44AEA884" w14:textId="77777777" w:rsidR="00F85741" w:rsidRPr="008C3BFC" w:rsidRDefault="00F85741" w:rsidP="00AD2D81">
            <w:pPr>
              <w:pStyle w:val="Ikonok"/>
              <w:pageBreakBefore/>
              <w:rPr>
                <w:rFonts w:asciiTheme="majorHAnsi" w:hAnsiTheme="majorHAnsi" w:cstheme="majorHAnsi"/>
                <w:lang w:val="hu-HU"/>
              </w:rPr>
            </w:pPr>
            <w:r w:rsidRPr="008C3BFC">
              <w:rPr>
                <w:rFonts w:asciiTheme="majorHAnsi" w:hAnsiTheme="majorHAnsi" w:cstheme="majorHAnsi"/>
                <w:noProof/>
                <w:lang w:val="hu-HU" w:eastAsia="hu-HU"/>
              </w:rPr>
              <w:lastRenderedPageBreak/>
              <mc:AlternateContent>
                <mc:Choice Requires="wpg">
                  <w:drawing>
                    <wp:inline distT="0" distB="0" distL="0" distR="0" wp14:anchorId="76FD1848" wp14:editId="421C9A4A">
                      <wp:extent cx="274320" cy="274320"/>
                      <wp:effectExtent l="0" t="0" r="11430" b="11430"/>
                      <wp:docPr id="25" name="Tevékenységek egy kör alakú ikonban" descr="Tevékenységek ik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g:grpSpPr>
                            <wps:wsp>
                              <wps:cNvPr id="26" name="Tevékenységek körikon" descr="Tevékenységek körik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Tevékenységek ikon szimbóluma 1" descr="Tevékenységek ikon szimbóluma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Tevékenységek ikon szimbóluma 2" descr="Tevékenységek ikon szimbóluma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Tevékenységek ikon szimbóluma 3" descr="Tevékenységek ikon szimbóluma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F12B0" id="Tevékenységek egy kör alakú ikonban" o:spid="_x0000_s1026" alt="Tevékenységek ik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">
                      <v:shape id="Tevékenységek körikon" o:spid="_x0000_s1027" alt="Tevékenységek köriko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Tevékenységek ikon szimbóluma 1" o:spid="_x0000_s1028" alt="Tevékenységek ikon szimbóluma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" path="m130,r27,3l181,10r22,12l223,38r16,20l251,80r7,24l261,131r-3,26l251,181r-12,23l223,223r-20,16l181,251r-24,8l130,261r-26,-2l80,251,57,239,38,223,22,204,10,181,2,157,,131,2,104,10,80,22,58,38,38,57,22,80,10,104,3,130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Tevékenységek ikon szimbóluma 2" o:spid="_x0000_s1029" alt="Tevékenységek ikon szimbóluma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" path="m131,r26,3l182,10r22,12l223,38r16,20l251,80r8,24l262,131r-3,26l251,181r-12,23l223,223r-19,16l182,251r-25,8l131,261r-26,-2l80,251,58,239,39,223,23,204,11,181,3,157,,131,3,104,11,80,23,58,39,38,58,22,80,10,105,3,131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Tevékenységek ikon szimbóluma 3" o:spid="_x0000_s1030" alt="Tevékenységek ikon szimbóluma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" path="m130,r27,3l181,10r23,12l223,38r16,20l251,80r7,24l261,131r-3,26l251,181r-12,23l223,223r-19,16l181,251r-24,8l130,261r-26,-2l80,251,58,239,38,223,22,204,10,181,3,157,,131,3,104,10,80,22,58,38,38,58,22,80,10,104,3,130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14:paraId="7B83A2F8" w14:textId="62771FC8" w:rsidR="008834A0" w:rsidRPr="008C3BFC" w:rsidRDefault="005752CC" w:rsidP="00AD2D81">
            <w:pPr>
              <w:pStyle w:val="Cmsor1"/>
              <w:outlineLvl w:val="0"/>
              <w:rPr>
                <w:rFonts w:cstheme="majorHAnsi"/>
                <w:lang w:val="hu-HU"/>
              </w:rPr>
            </w:pPr>
            <w:r>
              <w:rPr>
                <w:rFonts w:cstheme="majorHAnsi"/>
                <w:lang w:val="hu-HU"/>
              </w:rPr>
              <w:t>Látványtervek</w:t>
            </w:r>
          </w:p>
        </w:tc>
      </w:tr>
    </w:tbl>
    <w:p w14:paraId="7EE00A62" w14:textId="3DFF3D1D" w:rsidR="00BE5DC0" w:rsidRDefault="00BE5DC0" w:rsidP="00BE5DC0">
      <w:pPr>
        <w:pStyle w:val="Kpalrs"/>
        <w:keepNext/>
      </w:pPr>
    </w:p>
    <w:p w14:paraId="2C3B24F7" w14:textId="77777777" w:rsidR="00FB723F" w:rsidRDefault="00E402CD" w:rsidP="00FB723F">
      <w:pPr>
        <w:keepNext/>
        <w:tabs>
          <w:tab w:val="left" w:pos="1526"/>
        </w:tabs>
      </w:pPr>
      <w:r w:rsidRPr="00E402CD">
        <w:rPr>
          <w:rFonts w:asciiTheme="majorHAnsi" w:hAnsiTheme="majorHAnsi" w:cstheme="majorHAnsi"/>
          <w:noProof/>
          <w:sz w:val="27"/>
          <w:szCs w:val="27"/>
          <w:lang w:val="hu-HU"/>
        </w:rPr>
        <w:drawing>
          <wp:inline distT="0" distB="0" distL="0" distR="0" wp14:anchorId="44C6D572" wp14:editId="5776DC49">
            <wp:extent cx="5274310" cy="2718435"/>
            <wp:effectExtent l="19050" t="19050" r="21590" b="2476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552D56" w14:textId="2947F56E" w:rsidR="00005AD5" w:rsidRDefault="00586BE4" w:rsidP="00FB723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B723F">
        <w:rPr>
          <w:noProof/>
        </w:rPr>
        <w:t>1</w:t>
      </w:r>
      <w:r>
        <w:rPr>
          <w:noProof/>
        </w:rPr>
        <w:fldChar w:fldCharType="end"/>
      </w:r>
      <w:r w:rsidR="00FB723F">
        <w:t>. ábra menü</w:t>
      </w:r>
    </w:p>
    <w:p w14:paraId="39296D0D" w14:textId="77777777" w:rsidR="00FB723F" w:rsidRPr="00FB723F" w:rsidRDefault="00FB723F" w:rsidP="00FB723F"/>
    <w:p w14:paraId="6C0A3BAA" w14:textId="77777777" w:rsidR="00FB723F" w:rsidRDefault="00F42C7D" w:rsidP="00FB723F">
      <w:pPr>
        <w:keepNext/>
        <w:tabs>
          <w:tab w:val="left" w:pos="1526"/>
        </w:tabs>
      </w:pPr>
      <w:r w:rsidRPr="00F42C7D">
        <w:rPr>
          <w:rFonts w:asciiTheme="majorHAnsi" w:hAnsiTheme="majorHAnsi" w:cstheme="majorHAnsi"/>
          <w:noProof/>
          <w:sz w:val="27"/>
          <w:szCs w:val="27"/>
          <w:lang w:val="hu-HU"/>
        </w:rPr>
        <w:drawing>
          <wp:inline distT="0" distB="0" distL="0" distR="0" wp14:anchorId="1672149C" wp14:editId="05EDBFF4">
            <wp:extent cx="5274310" cy="2762885"/>
            <wp:effectExtent l="19050" t="19050" r="21590" b="1841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56A98" w14:textId="11C87934" w:rsidR="00F42C7D" w:rsidRPr="00FB723F" w:rsidRDefault="00586BE4" w:rsidP="00FB723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B723F" w:rsidRPr="00FB723F">
        <w:t>2</w:t>
      </w:r>
      <w:r>
        <w:fldChar w:fldCharType="end"/>
      </w:r>
      <w:r w:rsidR="00FB723F">
        <w:t>. ábra játék előképe</w:t>
      </w:r>
    </w:p>
    <w:p w14:paraId="6A4EA80E" w14:textId="77777777" w:rsidR="00FB723F" w:rsidRPr="008C3BFC" w:rsidRDefault="00FB723F" w:rsidP="005752CC">
      <w:pPr>
        <w:tabs>
          <w:tab w:val="left" w:pos="1526"/>
        </w:tabs>
        <w:rPr>
          <w:rFonts w:asciiTheme="majorHAnsi" w:hAnsiTheme="majorHAnsi" w:cstheme="majorHAnsi"/>
          <w:sz w:val="27"/>
          <w:szCs w:val="27"/>
          <w:lang w:val="hu-HU"/>
        </w:rPr>
      </w:pPr>
    </w:p>
    <w:sectPr w:rsidR="00FB723F" w:rsidRPr="008C3BFC" w:rsidSect="00953E41">
      <w:headerReference w:type="default" r:id="rId11"/>
      <w:footerReference w:type="default" r:id="rId12"/>
      <w:headerReference w:type="first" r:id="rId13"/>
      <w:pgSz w:w="11906" w:h="16838" w:code="9"/>
      <w:pgMar w:top="720" w:right="1440" w:bottom="1080" w:left="2160" w:header="432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B00A" w14:textId="77777777" w:rsidR="00586BE4" w:rsidRDefault="00586BE4" w:rsidP="00F534FB">
      <w:pPr>
        <w:spacing w:after="0"/>
      </w:pPr>
      <w:r>
        <w:separator/>
      </w:r>
    </w:p>
  </w:endnote>
  <w:endnote w:type="continuationSeparator" w:id="0">
    <w:p w14:paraId="4CB90CCE" w14:textId="77777777" w:rsidR="00586BE4" w:rsidRDefault="00586BE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color w:val="000000" w:themeColor="text1"/>
      </w:rPr>
      <w:id w:val="-104633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70A9852D" w14:textId="5C728CFF" w:rsidR="0090258B" w:rsidRPr="004B36D5" w:rsidRDefault="0090258B">
        <w:pPr>
          <w:pStyle w:val="llb"/>
          <w:rPr>
            <w:rFonts w:ascii="Arial" w:hAnsi="Arial" w:cs="Arial"/>
            <w:b/>
            <w:bCs/>
            <w:noProof/>
            <w:color w:val="000000" w:themeColor="text1"/>
            <w:lang w:bidi="hu"/>
          </w:rPr>
        </w:pPr>
        <w:r w:rsidRPr="00F71FFF">
          <w:rPr>
            <w:rFonts w:asciiTheme="majorHAnsi" w:hAnsiTheme="majorHAnsi" w:cstheme="majorHAnsi"/>
            <w:b/>
            <w:bCs/>
            <w:color w:val="000000" w:themeColor="text1"/>
            <w:lang w:bidi="hu"/>
          </w:rPr>
          <w:fldChar w:fldCharType="begin"/>
        </w:r>
        <w:r w:rsidRPr="00F71FFF">
          <w:rPr>
            <w:rFonts w:asciiTheme="majorHAnsi" w:hAnsiTheme="majorHAnsi" w:cstheme="majorHAnsi"/>
            <w:b/>
            <w:bCs/>
            <w:color w:val="000000" w:themeColor="text1"/>
            <w:lang w:bidi="hu"/>
          </w:rPr>
          <w:instrText xml:space="preserve"> PAGE   \* MERGEFORMAT </w:instrText>
        </w:r>
        <w:r w:rsidRPr="00F71FFF">
          <w:rPr>
            <w:rFonts w:asciiTheme="majorHAnsi" w:hAnsiTheme="majorHAnsi" w:cstheme="majorHAnsi"/>
            <w:b/>
            <w:bCs/>
            <w:color w:val="000000" w:themeColor="text1"/>
            <w:lang w:bidi="hu"/>
          </w:rPr>
          <w:fldChar w:fldCharType="separate"/>
        </w:r>
        <w:r w:rsidRPr="00F71FFF">
          <w:rPr>
            <w:rFonts w:asciiTheme="majorHAnsi" w:hAnsiTheme="majorHAnsi" w:cstheme="majorHAnsi"/>
            <w:b/>
            <w:bCs/>
            <w:noProof/>
            <w:color w:val="000000" w:themeColor="text1"/>
            <w:lang w:bidi="hu"/>
          </w:rPr>
          <w:t>2</w:t>
        </w:r>
        <w:r w:rsidRPr="00F71FFF">
          <w:rPr>
            <w:rFonts w:asciiTheme="majorHAnsi" w:hAnsiTheme="majorHAnsi" w:cstheme="majorHAnsi"/>
            <w:b/>
            <w:bCs/>
            <w:noProof/>
            <w:color w:val="000000" w:themeColor="text1"/>
            <w:lang w:bidi="hu"/>
          </w:rPr>
          <w:fldChar w:fldCharType="end"/>
        </w:r>
        <w:r w:rsidRPr="00F71FFF">
          <w:rPr>
            <w:rFonts w:asciiTheme="majorHAnsi" w:hAnsiTheme="majorHAnsi" w:cstheme="majorHAnsi"/>
            <w:b/>
            <w:bCs/>
            <w:noProof/>
            <w:color w:val="000000" w:themeColor="text1"/>
            <w:lang w:bidi="hu"/>
          </w:rP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D8C0" w14:textId="77777777" w:rsidR="00586BE4" w:rsidRDefault="00586BE4" w:rsidP="00F534FB">
      <w:pPr>
        <w:spacing w:after="0"/>
      </w:pPr>
      <w:bookmarkStart w:id="0" w:name="_Hlk96527031"/>
      <w:bookmarkEnd w:id="0"/>
      <w:r>
        <w:separator/>
      </w:r>
    </w:p>
  </w:footnote>
  <w:footnote w:type="continuationSeparator" w:id="0">
    <w:p w14:paraId="045BC965" w14:textId="77777777" w:rsidR="00586BE4" w:rsidRDefault="00586BE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1D5B" w14:textId="0D28C045" w:rsidR="0090258B" w:rsidRPr="00F71FFF" w:rsidRDefault="004B36D5" w:rsidP="004B36D5">
    <w:pPr>
      <w:pStyle w:val="lfej"/>
      <w:ind w:left="1440" w:firstLine="720"/>
      <w:rPr>
        <w:rFonts w:asciiTheme="majorHAnsi" w:hAnsiTheme="majorHAnsi" w:cstheme="majorHAnsi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7007AD34" wp14:editId="3AB0CF6E">
          <wp:simplePos x="0" y="0"/>
          <wp:positionH relativeFrom="column">
            <wp:posOffset>-886671</wp:posOffset>
          </wp:positionH>
          <wp:positionV relativeFrom="paragraph">
            <wp:posOffset>-45508</wp:posOffset>
          </wp:positionV>
          <wp:extent cx="1397635" cy="838200"/>
          <wp:effectExtent l="0" t="0" r="0" b="0"/>
          <wp:wrapTight wrapText="bothSides">
            <wp:wrapPolygon edited="0">
              <wp:start x="1766" y="0"/>
              <wp:lineTo x="0" y="5400"/>
              <wp:lineTo x="0" y="19145"/>
              <wp:lineTo x="2061" y="21109"/>
              <wp:lineTo x="3827" y="21109"/>
              <wp:lineTo x="6477" y="16691"/>
              <wp:lineTo x="6477" y="16200"/>
              <wp:lineTo x="21198" y="13255"/>
              <wp:lineTo x="21198" y="8345"/>
              <wp:lineTo x="8538" y="8345"/>
              <wp:lineTo x="2944" y="0"/>
              <wp:lineTo x="1766" y="0"/>
            </wp:wrapPolygon>
          </wp:wrapTight>
          <wp:docPr id="9" name="Picture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635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ab/>
    </w:r>
    <w:r w:rsidRPr="00F71FFF">
      <w:rPr>
        <w:rFonts w:asciiTheme="majorHAnsi" w:hAnsiTheme="majorHAnsi" w:cstheme="majorHAnsi"/>
        <w:b/>
      </w:rPr>
      <w:t xml:space="preserve"> </w:t>
    </w:r>
    <w:r w:rsidR="00F71FFF">
      <w:rPr>
        <w:rFonts w:asciiTheme="majorHAnsi" w:hAnsiTheme="majorHAnsi" w:cstheme="majorHAnsi"/>
        <w:b/>
      </w:rPr>
      <w:br/>
    </w:r>
    <w:r w:rsidRPr="00F71FFF">
      <w:rPr>
        <w:rFonts w:asciiTheme="majorHAnsi" w:hAnsiTheme="majorHAnsi" w:cstheme="majorHAnsi"/>
        <w:b/>
      </w:rPr>
      <w:t xml:space="preserve"> </w:t>
    </w:r>
    <w:r w:rsidR="00F71FFF">
      <w:rPr>
        <w:rFonts w:asciiTheme="majorHAnsi" w:hAnsiTheme="majorHAnsi" w:cstheme="majorHAnsi"/>
        <w:b/>
      </w:rPr>
      <w:tab/>
    </w:r>
    <w:r w:rsidR="00F71FFF">
      <w:rPr>
        <w:rFonts w:asciiTheme="majorHAnsi" w:hAnsiTheme="majorHAnsi" w:cstheme="majorHAnsi"/>
        <w:b/>
      </w:rPr>
      <w:tab/>
      <w:t xml:space="preserve"> </w:t>
    </w:r>
    <w:r w:rsidRPr="00F71FFF">
      <w:rPr>
        <w:rFonts w:asciiTheme="majorHAnsi" w:hAnsiTheme="majorHAnsi" w:cstheme="majorHAnsi"/>
        <w:b/>
      </w:rPr>
      <w:t>NEUMANN JÁNOS</w:t>
    </w:r>
    <w:r w:rsidRPr="00F71FFF">
      <w:rPr>
        <w:rFonts w:asciiTheme="majorHAnsi" w:hAnsiTheme="majorHAnsi" w:cstheme="majorHAnsi"/>
        <w:b/>
      </w:rPr>
      <w:br/>
    </w:r>
    <w:r w:rsidRPr="00F71FFF">
      <w:rPr>
        <w:rFonts w:asciiTheme="majorHAnsi" w:hAnsiTheme="majorHAnsi" w:cstheme="majorHAnsi"/>
        <w:b/>
      </w:rPr>
      <w:tab/>
    </w:r>
    <w:r w:rsidRPr="00F71FFF">
      <w:rPr>
        <w:rFonts w:asciiTheme="majorHAnsi" w:hAnsiTheme="majorHAnsi" w:cstheme="majorHAnsi"/>
        <w:b/>
      </w:rPr>
      <w:tab/>
      <w:t>INFORMATIKAI KAR</w:t>
    </w:r>
    <w:r w:rsidRPr="00F71FFF">
      <w:rPr>
        <w:rFonts w:asciiTheme="majorHAnsi" w:hAnsiTheme="majorHAnsi" w:cstheme="majorHAnsi"/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41D74" w14:textId="50E00115" w:rsidR="0090258B" w:rsidRDefault="0090258B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BA166F" wp14:editId="71FB473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Téglalap 1" descr="Fejléc – téglalap hátté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2DB572" id="Téglalap 1" o:spid="_x0000_s1026" alt="Fejléc – téglalap háttér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93D7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93D7B" w:themeColor="accent1"/>
      </w:rPr>
    </w:lvl>
  </w:abstractNum>
  <w:abstractNum w:abstractNumId="10" w15:restartNumberingAfterBreak="0">
    <w:nsid w:val="004E4D9E"/>
    <w:multiLevelType w:val="hybridMultilevel"/>
    <w:tmpl w:val="E1A28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B539C"/>
    <w:multiLevelType w:val="multilevel"/>
    <w:tmpl w:val="847E6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93D7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760722"/>
    <w:multiLevelType w:val="hybridMultilevel"/>
    <w:tmpl w:val="A20290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8168E"/>
    <w:multiLevelType w:val="multilevel"/>
    <w:tmpl w:val="D2A0CBD2"/>
    <w:lvl w:ilvl="0">
      <w:start w:val="1"/>
      <w:numFmt w:val="decimal"/>
      <w:pStyle w:val="Szmozottlista"/>
      <w:lvlText w:val="%1."/>
      <w:lvlJc w:val="left"/>
      <w:pPr>
        <w:ind w:left="360" w:hanging="360"/>
      </w:pPr>
      <w:rPr>
        <w:rFonts w:hint="default"/>
        <w:color w:val="293D7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0D3104A"/>
    <w:multiLevelType w:val="multilevel"/>
    <w:tmpl w:val="E2403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31F2D8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35F5553"/>
    <w:multiLevelType w:val="hybridMultilevel"/>
    <w:tmpl w:val="0CDA4B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831D8"/>
    <w:multiLevelType w:val="hybridMultilevel"/>
    <w:tmpl w:val="F00C9CD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402CD2"/>
    <w:multiLevelType w:val="multilevel"/>
    <w:tmpl w:val="847E6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AC64193"/>
    <w:multiLevelType w:val="multilevel"/>
    <w:tmpl w:val="847E6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C505088"/>
    <w:multiLevelType w:val="hybridMultilevel"/>
    <w:tmpl w:val="ED5A4C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197178"/>
    <w:multiLevelType w:val="hybridMultilevel"/>
    <w:tmpl w:val="C6F4F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36168"/>
    <w:multiLevelType w:val="multilevel"/>
    <w:tmpl w:val="510E1954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293D7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240207EB"/>
    <w:multiLevelType w:val="multilevel"/>
    <w:tmpl w:val="E2403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93D7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823CA"/>
    <w:multiLevelType w:val="hybridMultilevel"/>
    <w:tmpl w:val="817CE0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742DA6"/>
    <w:multiLevelType w:val="multilevel"/>
    <w:tmpl w:val="B3AA02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01E0D7D"/>
    <w:multiLevelType w:val="hybridMultilevel"/>
    <w:tmpl w:val="2A9C0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60685"/>
    <w:multiLevelType w:val="multilevel"/>
    <w:tmpl w:val="847E6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567A09"/>
    <w:multiLevelType w:val="hybridMultilevel"/>
    <w:tmpl w:val="8A765DFA"/>
    <w:lvl w:ilvl="0" w:tplc="9A2C1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1E2D5C" w:themeColor="accent1" w:themeShade="BF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3A112A"/>
    <w:multiLevelType w:val="hybridMultilevel"/>
    <w:tmpl w:val="6FEC1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16DF0"/>
    <w:multiLevelType w:val="hybridMultilevel"/>
    <w:tmpl w:val="B4361D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B15CA"/>
    <w:multiLevelType w:val="multilevel"/>
    <w:tmpl w:val="847E6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B06683E"/>
    <w:multiLevelType w:val="hybridMultilevel"/>
    <w:tmpl w:val="C0645E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052A1"/>
    <w:multiLevelType w:val="hybridMultilevel"/>
    <w:tmpl w:val="6C7ADE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2"/>
  </w:num>
  <w:num w:numId="4">
    <w:abstractNumId w:val="2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4"/>
  </w:num>
  <w:num w:numId="16">
    <w:abstractNumId w:val="22"/>
  </w:num>
  <w:num w:numId="17">
    <w:abstractNumId w:val="35"/>
  </w:num>
  <w:num w:numId="18">
    <w:abstractNumId w:val="26"/>
  </w:num>
  <w:num w:numId="19">
    <w:abstractNumId w:val="31"/>
  </w:num>
  <w:num w:numId="20">
    <w:abstractNumId w:val="30"/>
  </w:num>
  <w:num w:numId="21">
    <w:abstractNumId w:val="24"/>
  </w:num>
  <w:num w:numId="22">
    <w:abstractNumId w:val="21"/>
  </w:num>
  <w:num w:numId="23">
    <w:abstractNumId w:val="10"/>
  </w:num>
  <w:num w:numId="24">
    <w:abstractNumId w:val="27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</w:num>
  <w:num w:numId="2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</w:num>
  <w:num w:numId="33">
    <w:abstractNumId w:val="13"/>
  </w:num>
  <w:num w:numId="34">
    <w:abstractNumId w:val="17"/>
  </w:num>
  <w:num w:numId="35">
    <w:abstractNumId w:val="18"/>
  </w:num>
  <w:num w:numId="36">
    <w:abstractNumId w:val="15"/>
  </w:num>
  <w:num w:numId="37">
    <w:abstractNumId w:val="16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zU2MDEwtzA3NjJS0lEKTi0uzszPAykwNK0FADMyepUtAAAA"/>
  </w:docVars>
  <w:rsids>
    <w:rsidRoot w:val="0003176C"/>
    <w:rsid w:val="00000B72"/>
    <w:rsid w:val="00001073"/>
    <w:rsid w:val="00002750"/>
    <w:rsid w:val="00004D4E"/>
    <w:rsid w:val="00005AD5"/>
    <w:rsid w:val="00011895"/>
    <w:rsid w:val="00013818"/>
    <w:rsid w:val="00024730"/>
    <w:rsid w:val="0003176C"/>
    <w:rsid w:val="000334D9"/>
    <w:rsid w:val="000348ED"/>
    <w:rsid w:val="00040CF1"/>
    <w:rsid w:val="0004158B"/>
    <w:rsid w:val="00051DFD"/>
    <w:rsid w:val="00056FE7"/>
    <w:rsid w:val="000570FF"/>
    <w:rsid w:val="00057244"/>
    <w:rsid w:val="00060805"/>
    <w:rsid w:val="0006454B"/>
    <w:rsid w:val="00064FCF"/>
    <w:rsid w:val="00067B88"/>
    <w:rsid w:val="00075ABA"/>
    <w:rsid w:val="00075B13"/>
    <w:rsid w:val="000834D2"/>
    <w:rsid w:val="00086DC8"/>
    <w:rsid w:val="00092692"/>
    <w:rsid w:val="00093D90"/>
    <w:rsid w:val="00094B1E"/>
    <w:rsid w:val="0009594A"/>
    <w:rsid w:val="00096203"/>
    <w:rsid w:val="000A0229"/>
    <w:rsid w:val="000B323D"/>
    <w:rsid w:val="000B3EA5"/>
    <w:rsid w:val="000C09B7"/>
    <w:rsid w:val="000D4E4F"/>
    <w:rsid w:val="000E24AC"/>
    <w:rsid w:val="000E3835"/>
    <w:rsid w:val="000E4A73"/>
    <w:rsid w:val="000E5CF5"/>
    <w:rsid w:val="000F473E"/>
    <w:rsid w:val="000F73BE"/>
    <w:rsid w:val="000F795F"/>
    <w:rsid w:val="000F79EA"/>
    <w:rsid w:val="00112FCA"/>
    <w:rsid w:val="0012049C"/>
    <w:rsid w:val="00124447"/>
    <w:rsid w:val="00127C26"/>
    <w:rsid w:val="00134F92"/>
    <w:rsid w:val="00136B01"/>
    <w:rsid w:val="00137DC1"/>
    <w:rsid w:val="0014309B"/>
    <w:rsid w:val="00143224"/>
    <w:rsid w:val="00145A57"/>
    <w:rsid w:val="00145B33"/>
    <w:rsid w:val="001468F3"/>
    <w:rsid w:val="00152C3A"/>
    <w:rsid w:val="001539C4"/>
    <w:rsid w:val="00162BEE"/>
    <w:rsid w:val="00162E2D"/>
    <w:rsid w:val="001663C8"/>
    <w:rsid w:val="00171E1B"/>
    <w:rsid w:val="00182F07"/>
    <w:rsid w:val="001858BD"/>
    <w:rsid w:val="00191F7E"/>
    <w:rsid w:val="00192573"/>
    <w:rsid w:val="00194A3D"/>
    <w:rsid w:val="00197261"/>
    <w:rsid w:val="001A2A99"/>
    <w:rsid w:val="001A4966"/>
    <w:rsid w:val="001A6641"/>
    <w:rsid w:val="001B0811"/>
    <w:rsid w:val="001B13BA"/>
    <w:rsid w:val="001B3B5F"/>
    <w:rsid w:val="001B720C"/>
    <w:rsid w:val="001C0DEE"/>
    <w:rsid w:val="001C26B9"/>
    <w:rsid w:val="001C382B"/>
    <w:rsid w:val="001C3957"/>
    <w:rsid w:val="001C4445"/>
    <w:rsid w:val="001C46E5"/>
    <w:rsid w:val="001D5213"/>
    <w:rsid w:val="001E08A4"/>
    <w:rsid w:val="001E3121"/>
    <w:rsid w:val="001E4B94"/>
    <w:rsid w:val="001E6B07"/>
    <w:rsid w:val="001E78C4"/>
    <w:rsid w:val="001F5974"/>
    <w:rsid w:val="001F6C10"/>
    <w:rsid w:val="0020735F"/>
    <w:rsid w:val="002146F8"/>
    <w:rsid w:val="00215593"/>
    <w:rsid w:val="002176E3"/>
    <w:rsid w:val="00217917"/>
    <w:rsid w:val="00234673"/>
    <w:rsid w:val="002365CF"/>
    <w:rsid w:val="002372E8"/>
    <w:rsid w:val="0023768B"/>
    <w:rsid w:val="00244479"/>
    <w:rsid w:val="00245F25"/>
    <w:rsid w:val="0025163F"/>
    <w:rsid w:val="00254330"/>
    <w:rsid w:val="00254F0E"/>
    <w:rsid w:val="0025580E"/>
    <w:rsid w:val="002567C1"/>
    <w:rsid w:val="00260F01"/>
    <w:rsid w:val="00262073"/>
    <w:rsid w:val="00264AAC"/>
    <w:rsid w:val="00265062"/>
    <w:rsid w:val="00275365"/>
    <w:rsid w:val="00275C94"/>
    <w:rsid w:val="00277638"/>
    <w:rsid w:val="0028164F"/>
    <w:rsid w:val="002823BE"/>
    <w:rsid w:val="002853F2"/>
    <w:rsid w:val="00297ED0"/>
    <w:rsid w:val="002A16C2"/>
    <w:rsid w:val="002A4EDA"/>
    <w:rsid w:val="002A6816"/>
    <w:rsid w:val="002B17F6"/>
    <w:rsid w:val="002B3FC8"/>
    <w:rsid w:val="002D3019"/>
    <w:rsid w:val="002F10E7"/>
    <w:rsid w:val="002F4EEA"/>
    <w:rsid w:val="002F69E4"/>
    <w:rsid w:val="003002E1"/>
    <w:rsid w:val="00300A98"/>
    <w:rsid w:val="0030724A"/>
    <w:rsid w:val="00311F10"/>
    <w:rsid w:val="003157B4"/>
    <w:rsid w:val="00316CE4"/>
    <w:rsid w:val="00323C3F"/>
    <w:rsid w:val="00326160"/>
    <w:rsid w:val="00327867"/>
    <w:rsid w:val="003279A4"/>
    <w:rsid w:val="00332C67"/>
    <w:rsid w:val="00336614"/>
    <w:rsid w:val="00337114"/>
    <w:rsid w:val="003401AE"/>
    <w:rsid w:val="003404F8"/>
    <w:rsid w:val="00343AD2"/>
    <w:rsid w:val="0035004C"/>
    <w:rsid w:val="003527ED"/>
    <w:rsid w:val="003571C8"/>
    <w:rsid w:val="003610EF"/>
    <w:rsid w:val="00366B5F"/>
    <w:rsid w:val="003726E0"/>
    <w:rsid w:val="00382C9D"/>
    <w:rsid w:val="00383057"/>
    <w:rsid w:val="0039703C"/>
    <w:rsid w:val="003974BB"/>
    <w:rsid w:val="00397688"/>
    <w:rsid w:val="003A091E"/>
    <w:rsid w:val="003B42EA"/>
    <w:rsid w:val="003C20AF"/>
    <w:rsid w:val="003D2FDD"/>
    <w:rsid w:val="003D49CE"/>
    <w:rsid w:val="003E5D64"/>
    <w:rsid w:val="003E663C"/>
    <w:rsid w:val="003F1093"/>
    <w:rsid w:val="003F449B"/>
    <w:rsid w:val="003F6515"/>
    <w:rsid w:val="00403149"/>
    <w:rsid w:val="004037EF"/>
    <w:rsid w:val="004058A8"/>
    <w:rsid w:val="00405BAD"/>
    <w:rsid w:val="00407795"/>
    <w:rsid w:val="004113D8"/>
    <w:rsid w:val="00416463"/>
    <w:rsid w:val="00423827"/>
    <w:rsid w:val="00423EFA"/>
    <w:rsid w:val="004317B3"/>
    <w:rsid w:val="00437B8B"/>
    <w:rsid w:val="00437DA3"/>
    <w:rsid w:val="00453F07"/>
    <w:rsid w:val="0046033D"/>
    <w:rsid w:val="00465113"/>
    <w:rsid w:val="00467519"/>
    <w:rsid w:val="00467F3F"/>
    <w:rsid w:val="004727C2"/>
    <w:rsid w:val="00476144"/>
    <w:rsid w:val="004915EA"/>
    <w:rsid w:val="0049234A"/>
    <w:rsid w:val="0049295C"/>
    <w:rsid w:val="00494F4E"/>
    <w:rsid w:val="0049609B"/>
    <w:rsid w:val="00496C6F"/>
    <w:rsid w:val="004A3EE8"/>
    <w:rsid w:val="004A4493"/>
    <w:rsid w:val="004B0269"/>
    <w:rsid w:val="004B28B2"/>
    <w:rsid w:val="004B36D5"/>
    <w:rsid w:val="004B49D3"/>
    <w:rsid w:val="004B6A2A"/>
    <w:rsid w:val="004B717F"/>
    <w:rsid w:val="004C0172"/>
    <w:rsid w:val="004C1AF6"/>
    <w:rsid w:val="004C389B"/>
    <w:rsid w:val="004C5C49"/>
    <w:rsid w:val="004D0521"/>
    <w:rsid w:val="004D128F"/>
    <w:rsid w:val="004D1EF4"/>
    <w:rsid w:val="004D3EB1"/>
    <w:rsid w:val="004D465D"/>
    <w:rsid w:val="004E2794"/>
    <w:rsid w:val="004E5D02"/>
    <w:rsid w:val="004E77A5"/>
    <w:rsid w:val="004F1057"/>
    <w:rsid w:val="004F199F"/>
    <w:rsid w:val="004F3AB6"/>
    <w:rsid w:val="005106C0"/>
    <w:rsid w:val="00511AC0"/>
    <w:rsid w:val="005247B7"/>
    <w:rsid w:val="005324B1"/>
    <w:rsid w:val="005372FA"/>
    <w:rsid w:val="00537B56"/>
    <w:rsid w:val="00540341"/>
    <w:rsid w:val="0054517C"/>
    <w:rsid w:val="00550AC5"/>
    <w:rsid w:val="0055547B"/>
    <w:rsid w:val="00556337"/>
    <w:rsid w:val="005611C3"/>
    <w:rsid w:val="00562422"/>
    <w:rsid w:val="00565B06"/>
    <w:rsid w:val="00565D12"/>
    <w:rsid w:val="00574328"/>
    <w:rsid w:val="005752CC"/>
    <w:rsid w:val="00575C01"/>
    <w:rsid w:val="00581515"/>
    <w:rsid w:val="00582623"/>
    <w:rsid w:val="005826C2"/>
    <w:rsid w:val="00584A77"/>
    <w:rsid w:val="00586BE4"/>
    <w:rsid w:val="00586FE1"/>
    <w:rsid w:val="0059085F"/>
    <w:rsid w:val="005962BA"/>
    <w:rsid w:val="005A459B"/>
    <w:rsid w:val="005A74EC"/>
    <w:rsid w:val="005B3D67"/>
    <w:rsid w:val="005B437C"/>
    <w:rsid w:val="005B4924"/>
    <w:rsid w:val="005D0108"/>
    <w:rsid w:val="005D06EA"/>
    <w:rsid w:val="005D55C9"/>
    <w:rsid w:val="005E088C"/>
    <w:rsid w:val="005E264A"/>
    <w:rsid w:val="005E6E43"/>
    <w:rsid w:val="005F012F"/>
    <w:rsid w:val="005F2C6E"/>
    <w:rsid w:val="005F4455"/>
    <w:rsid w:val="006040F4"/>
    <w:rsid w:val="006104FF"/>
    <w:rsid w:val="00611C46"/>
    <w:rsid w:val="00613F91"/>
    <w:rsid w:val="00614B7C"/>
    <w:rsid w:val="00615186"/>
    <w:rsid w:val="0062239B"/>
    <w:rsid w:val="00622F9D"/>
    <w:rsid w:val="00623B61"/>
    <w:rsid w:val="00625B8A"/>
    <w:rsid w:val="00631262"/>
    <w:rsid w:val="00633F5D"/>
    <w:rsid w:val="00635CA2"/>
    <w:rsid w:val="00644D4E"/>
    <w:rsid w:val="006624E8"/>
    <w:rsid w:val="00663536"/>
    <w:rsid w:val="006648D4"/>
    <w:rsid w:val="006679FF"/>
    <w:rsid w:val="00673F18"/>
    <w:rsid w:val="00674FC8"/>
    <w:rsid w:val="00675508"/>
    <w:rsid w:val="00676BD7"/>
    <w:rsid w:val="00676CEB"/>
    <w:rsid w:val="00683A86"/>
    <w:rsid w:val="006909AC"/>
    <w:rsid w:val="006909F6"/>
    <w:rsid w:val="0069300B"/>
    <w:rsid w:val="006978DD"/>
    <w:rsid w:val="006A3CBA"/>
    <w:rsid w:val="006A4C72"/>
    <w:rsid w:val="006B37B7"/>
    <w:rsid w:val="006C5960"/>
    <w:rsid w:val="006C5B18"/>
    <w:rsid w:val="006C5BD6"/>
    <w:rsid w:val="006D4F15"/>
    <w:rsid w:val="006D65F8"/>
    <w:rsid w:val="006D6751"/>
    <w:rsid w:val="006E13B8"/>
    <w:rsid w:val="006E2533"/>
    <w:rsid w:val="006E28E6"/>
    <w:rsid w:val="006F1B29"/>
    <w:rsid w:val="006F30CA"/>
    <w:rsid w:val="006F4D23"/>
    <w:rsid w:val="007020B3"/>
    <w:rsid w:val="00706B55"/>
    <w:rsid w:val="00707789"/>
    <w:rsid w:val="007175B9"/>
    <w:rsid w:val="007215A9"/>
    <w:rsid w:val="007233CF"/>
    <w:rsid w:val="007253E8"/>
    <w:rsid w:val="007301A7"/>
    <w:rsid w:val="00735140"/>
    <w:rsid w:val="0073645E"/>
    <w:rsid w:val="007366E5"/>
    <w:rsid w:val="00743CCC"/>
    <w:rsid w:val="00745196"/>
    <w:rsid w:val="00745A8C"/>
    <w:rsid w:val="00755346"/>
    <w:rsid w:val="0075660F"/>
    <w:rsid w:val="007652A0"/>
    <w:rsid w:val="00765778"/>
    <w:rsid w:val="007725F1"/>
    <w:rsid w:val="00775501"/>
    <w:rsid w:val="00776E3A"/>
    <w:rsid w:val="0078467E"/>
    <w:rsid w:val="007850D1"/>
    <w:rsid w:val="007857C8"/>
    <w:rsid w:val="00785FF6"/>
    <w:rsid w:val="00790E98"/>
    <w:rsid w:val="007A729F"/>
    <w:rsid w:val="007B0C7A"/>
    <w:rsid w:val="007B3F4F"/>
    <w:rsid w:val="007B4E56"/>
    <w:rsid w:val="007B55EA"/>
    <w:rsid w:val="007B67D0"/>
    <w:rsid w:val="007C0E0E"/>
    <w:rsid w:val="007C153D"/>
    <w:rsid w:val="007C2DED"/>
    <w:rsid w:val="007C333C"/>
    <w:rsid w:val="007C34A8"/>
    <w:rsid w:val="007C43D4"/>
    <w:rsid w:val="007D2860"/>
    <w:rsid w:val="007E7052"/>
    <w:rsid w:val="007F1C25"/>
    <w:rsid w:val="007F71A4"/>
    <w:rsid w:val="008030EE"/>
    <w:rsid w:val="00806D6D"/>
    <w:rsid w:val="00812148"/>
    <w:rsid w:val="00814B43"/>
    <w:rsid w:val="00814E2B"/>
    <w:rsid w:val="00821B3B"/>
    <w:rsid w:val="00821FDC"/>
    <w:rsid w:val="00826470"/>
    <w:rsid w:val="00830106"/>
    <w:rsid w:val="0083016A"/>
    <w:rsid w:val="0084046A"/>
    <w:rsid w:val="00846AAE"/>
    <w:rsid w:val="00850759"/>
    <w:rsid w:val="00855AB8"/>
    <w:rsid w:val="00855EF2"/>
    <w:rsid w:val="00856ED4"/>
    <w:rsid w:val="008646A3"/>
    <w:rsid w:val="00867081"/>
    <w:rsid w:val="00867C39"/>
    <w:rsid w:val="008725B5"/>
    <w:rsid w:val="008738EC"/>
    <w:rsid w:val="008809B8"/>
    <w:rsid w:val="008834A0"/>
    <w:rsid w:val="00885743"/>
    <w:rsid w:val="008978E8"/>
    <w:rsid w:val="00897EB4"/>
    <w:rsid w:val="008A02C4"/>
    <w:rsid w:val="008A0815"/>
    <w:rsid w:val="008A49A0"/>
    <w:rsid w:val="008A6538"/>
    <w:rsid w:val="008B0385"/>
    <w:rsid w:val="008B4D8E"/>
    <w:rsid w:val="008B53FD"/>
    <w:rsid w:val="008B78AA"/>
    <w:rsid w:val="008C36C8"/>
    <w:rsid w:val="008C3BFC"/>
    <w:rsid w:val="008C5351"/>
    <w:rsid w:val="008C664A"/>
    <w:rsid w:val="008D2EC5"/>
    <w:rsid w:val="008D4FC8"/>
    <w:rsid w:val="008D5A80"/>
    <w:rsid w:val="008E5483"/>
    <w:rsid w:val="008F3EF8"/>
    <w:rsid w:val="008F4532"/>
    <w:rsid w:val="0090258B"/>
    <w:rsid w:val="00907601"/>
    <w:rsid w:val="00912C92"/>
    <w:rsid w:val="00921515"/>
    <w:rsid w:val="009238D0"/>
    <w:rsid w:val="009306E7"/>
    <w:rsid w:val="0093181F"/>
    <w:rsid w:val="00933CCA"/>
    <w:rsid w:val="009360A0"/>
    <w:rsid w:val="0093795C"/>
    <w:rsid w:val="009411E8"/>
    <w:rsid w:val="00942909"/>
    <w:rsid w:val="009444C8"/>
    <w:rsid w:val="0094760C"/>
    <w:rsid w:val="00952C89"/>
    <w:rsid w:val="00953E41"/>
    <w:rsid w:val="009540F4"/>
    <w:rsid w:val="00956B75"/>
    <w:rsid w:val="009607A2"/>
    <w:rsid w:val="00962E4A"/>
    <w:rsid w:val="00964F61"/>
    <w:rsid w:val="00982270"/>
    <w:rsid w:val="009918BB"/>
    <w:rsid w:val="009931F7"/>
    <w:rsid w:val="00994768"/>
    <w:rsid w:val="009960D5"/>
    <w:rsid w:val="009A15C1"/>
    <w:rsid w:val="009A3F4C"/>
    <w:rsid w:val="009A7859"/>
    <w:rsid w:val="009B0A8B"/>
    <w:rsid w:val="009B1C4E"/>
    <w:rsid w:val="009B4952"/>
    <w:rsid w:val="009C237F"/>
    <w:rsid w:val="009C2944"/>
    <w:rsid w:val="009C63EE"/>
    <w:rsid w:val="009D065E"/>
    <w:rsid w:val="009D0878"/>
    <w:rsid w:val="009D2EBB"/>
    <w:rsid w:val="009D449D"/>
    <w:rsid w:val="009E00EE"/>
    <w:rsid w:val="009E62E6"/>
    <w:rsid w:val="009E65EC"/>
    <w:rsid w:val="009E760A"/>
    <w:rsid w:val="009E7EDE"/>
    <w:rsid w:val="009F0D17"/>
    <w:rsid w:val="009F1D99"/>
    <w:rsid w:val="009F2058"/>
    <w:rsid w:val="009F391D"/>
    <w:rsid w:val="009F484E"/>
    <w:rsid w:val="009F6359"/>
    <w:rsid w:val="009F69F1"/>
    <w:rsid w:val="00A06CE5"/>
    <w:rsid w:val="00A1144C"/>
    <w:rsid w:val="00A1329C"/>
    <w:rsid w:val="00A16B43"/>
    <w:rsid w:val="00A17304"/>
    <w:rsid w:val="00A25023"/>
    <w:rsid w:val="00A2760D"/>
    <w:rsid w:val="00A41838"/>
    <w:rsid w:val="00A42CE4"/>
    <w:rsid w:val="00A44DC3"/>
    <w:rsid w:val="00A47E26"/>
    <w:rsid w:val="00A53E0D"/>
    <w:rsid w:val="00A563B7"/>
    <w:rsid w:val="00A56B81"/>
    <w:rsid w:val="00A6314E"/>
    <w:rsid w:val="00A643ED"/>
    <w:rsid w:val="00A719EC"/>
    <w:rsid w:val="00A77B4D"/>
    <w:rsid w:val="00A8052D"/>
    <w:rsid w:val="00A82452"/>
    <w:rsid w:val="00A90644"/>
    <w:rsid w:val="00A9077F"/>
    <w:rsid w:val="00A918E2"/>
    <w:rsid w:val="00A96795"/>
    <w:rsid w:val="00AA04BC"/>
    <w:rsid w:val="00AA04BD"/>
    <w:rsid w:val="00AA1EE1"/>
    <w:rsid w:val="00AA276C"/>
    <w:rsid w:val="00AA462E"/>
    <w:rsid w:val="00AB272C"/>
    <w:rsid w:val="00AB673E"/>
    <w:rsid w:val="00AC1597"/>
    <w:rsid w:val="00AC191F"/>
    <w:rsid w:val="00AC7C34"/>
    <w:rsid w:val="00AD121E"/>
    <w:rsid w:val="00AD2D81"/>
    <w:rsid w:val="00AD3BFC"/>
    <w:rsid w:val="00AD3F74"/>
    <w:rsid w:val="00AD518A"/>
    <w:rsid w:val="00AD5B56"/>
    <w:rsid w:val="00AD6216"/>
    <w:rsid w:val="00AE0871"/>
    <w:rsid w:val="00AE0889"/>
    <w:rsid w:val="00AE2F61"/>
    <w:rsid w:val="00AE313B"/>
    <w:rsid w:val="00AE7650"/>
    <w:rsid w:val="00B01311"/>
    <w:rsid w:val="00B055CD"/>
    <w:rsid w:val="00B07109"/>
    <w:rsid w:val="00B112B1"/>
    <w:rsid w:val="00B114C5"/>
    <w:rsid w:val="00B1221A"/>
    <w:rsid w:val="00B1657C"/>
    <w:rsid w:val="00B204FE"/>
    <w:rsid w:val="00B21FF2"/>
    <w:rsid w:val="00B2498B"/>
    <w:rsid w:val="00B25746"/>
    <w:rsid w:val="00B355CA"/>
    <w:rsid w:val="00B432D5"/>
    <w:rsid w:val="00B47E1E"/>
    <w:rsid w:val="00B510DE"/>
    <w:rsid w:val="00B54661"/>
    <w:rsid w:val="00B55487"/>
    <w:rsid w:val="00B619AA"/>
    <w:rsid w:val="00B72F89"/>
    <w:rsid w:val="00B763B5"/>
    <w:rsid w:val="00B82353"/>
    <w:rsid w:val="00B90654"/>
    <w:rsid w:val="00B91175"/>
    <w:rsid w:val="00B93628"/>
    <w:rsid w:val="00BA71B3"/>
    <w:rsid w:val="00BA7854"/>
    <w:rsid w:val="00BB34BE"/>
    <w:rsid w:val="00BB414E"/>
    <w:rsid w:val="00BB7571"/>
    <w:rsid w:val="00BC0E1A"/>
    <w:rsid w:val="00BC1472"/>
    <w:rsid w:val="00BC40F9"/>
    <w:rsid w:val="00BC6900"/>
    <w:rsid w:val="00BD123B"/>
    <w:rsid w:val="00BD2DD6"/>
    <w:rsid w:val="00BD55EE"/>
    <w:rsid w:val="00BE2CE7"/>
    <w:rsid w:val="00BE3D75"/>
    <w:rsid w:val="00BE5DC0"/>
    <w:rsid w:val="00BF4D92"/>
    <w:rsid w:val="00C0524D"/>
    <w:rsid w:val="00C31D65"/>
    <w:rsid w:val="00C3233C"/>
    <w:rsid w:val="00C3763A"/>
    <w:rsid w:val="00C551C2"/>
    <w:rsid w:val="00C5623B"/>
    <w:rsid w:val="00C56F0F"/>
    <w:rsid w:val="00C60281"/>
    <w:rsid w:val="00C61D09"/>
    <w:rsid w:val="00C75458"/>
    <w:rsid w:val="00C779DA"/>
    <w:rsid w:val="00C814F7"/>
    <w:rsid w:val="00C81C04"/>
    <w:rsid w:val="00C83526"/>
    <w:rsid w:val="00C906A7"/>
    <w:rsid w:val="00C91B4B"/>
    <w:rsid w:val="00C938CB"/>
    <w:rsid w:val="00C93DE1"/>
    <w:rsid w:val="00C95C64"/>
    <w:rsid w:val="00CA1ED0"/>
    <w:rsid w:val="00CA2E0A"/>
    <w:rsid w:val="00CA3D57"/>
    <w:rsid w:val="00CB135D"/>
    <w:rsid w:val="00CB3192"/>
    <w:rsid w:val="00CC1E5C"/>
    <w:rsid w:val="00CC7CE9"/>
    <w:rsid w:val="00CD1043"/>
    <w:rsid w:val="00CD1135"/>
    <w:rsid w:val="00CD54C2"/>
    <w:rsid w:val="00CD6CFE"/>
    <w:rsid w:val="00CE2C76"/>
    <w:rsid w:val="00CE5746"/>
    <w:rsid w:val="00CF1D2C"/>
    <w:rsid w:val="00D00C31"/>
    <w:rsid w:val="00D046EF"/>
    <w:rsid w:val="00D1410D"/>
    <w:rsid w:val="00D15CB6"/>
    <w:rsid w:val="00D22E33"/>
    <w:rsid w:val="00D2580B"/>
    <w:rsid w:val="00D25A96"/>
    <w:rsid w:val="00D333EB"/>
    <w:rsid w:val="00D35BBD"/>
    <w:rsid w:val="00D37FAD"/>
    <w:rsid w:val="00D40D7A"/>
    <w:rsid w:val="00D44381"/>
    <w:rsid w:val="00D5078F"/>
    <w:rsid w:val="00D5184A"/>
    <w:rsid w:val="00D541C9"/>
    <w:rsid w:val="00D5627D"/>
    <w:rsid w:val="00D62635"/>
    <w:rsid w:val="00D65051"/>
    <w:rsid w:val="00D6600D"/>
    <w:rsid w:val="00D67957"/>
    <w:rsid w:val="00D70757"/>
    <w:rsid w:val="00D728D5"/>
    <w:rsid w:val="00D73C98"/>
    <w:rsid w:val="00D77483"/>
    <w:rsid w:val="00D7797C"/>
    <w:rsid w:val="00D83EA1"/>
    <w:rsid w:val="00D934FE"/>
    <w:rsid w:val="00DB0B61"/>
    <w:rsid w:val="00DB6B2A"/>
    <w:rsid w:val="00DD2D34"/>
    <w:rsid w:val="00DD467E"/>
    <w:rsid w:val="00DD5D67"/>
    <w:rsid w:val="00DE136D"/>
    <w:rsid w:val="00DE3E11"/>
    <w:rsid w:val="00DE4136"/>
    <w:rsid w:val="00DE4550"/>
    <w:rsid w:val="00DE479E"/>
    <w:rsid w:val="00DE6534"/>
    <w:rsid w:val="00DF0F24"/>
    <w:rsid w:val="00DF4AA7"/>
    <w:rsid w:val="00DF7CF5"/>
    <w:rsid w:val="00DF7F4F"/>
    <w:rsid w:val="00E02E2D"/>
    <w:rsid w:val="00E03EDB"/>
    <w:rsid w:val="00E05832"/>
    <w:rsid w:val="00E066EE"/>
    <w:rsid w:val="00E067B5"/>
    <w:rsid w:val="00E0761F"/>
    <w:rsid w:val="00E07C40"/>
    <w:rsid w:val="00E07D28"/>
    <w:rsid w:val="00E27E3D"/>
    <w:rsid w:val="00E30CB9"/>
    <w:rsid w:val="00E318C9"/>
    <w:rsid w:val="00E32AF8"/>
    <w:rsid w:val="00E379DC"/>
    <w:rsid w:val="00E402CD"/>
    <w:rsid w:val="00E46808"/>
    <w:rsid w:val="00E50FB3"/>
    <w:rsid w:val="00E55183"/>
    <w:rsid w:val="00E5521B"/>
    <w:rsid w:val="00E55BAA"/>
    <w:rsid w:val="00E61D86"/>
    <w:rsid w:val="00E61FB1"/>
    <w:rsid w:val="00E63862"/>
    <w:rsid w:val="00E665C1"/>
    <w:rsid w:val="00E72DA3"/>
    <w:rsid w:val="00E73190"/>
    <w:rsid w:val="00E8385F"/>
    <w:rsid w:val="00E97BD9"/>
    <w:rsid w:val="00EB0224"/>
    <w:rsid w:val="00EC0164"/>
    <w:rsid w:val="00EC1967"/>
    <w:rsid w:val="00ED137B"/>
    <w:rsid w:val="00ED34A8"/>
    <w:rsid w:val="00ED4444"/>
    <w:rsid w:val="00ED7EEC"/>
    <w:rsid w:val="00EE0848"/>
    <w:rsid w:val="00EE3E5D"/>
    <w:rsid w:val="00EE6613"/>
    <w:rsid w:val="00EF2F28"/>
    <w:rsid w:val="00F03B1E"/>
    <w:rsid w:val="00F03F2C"/>
    <w:rsid w:val="00F10703"/>
    <w:rsid w:val="00F1202D"/>
    <w:rsid w:val="00F12BAF"/>
    <w:rsid w:val="00F17879"/>
    <w:rsid w:val="00F217AB"/>
    <w:rsid w:val="00F23B37"/>
    <w:rsid w:val="00F34173"/>
    <w:rsid w:val="00F3420D"/>
    <w:rsid w:val="00F35A06"/>
    <w:rsid w:val="00F37512"/>
    <w:rsid w:val="00F42C7D"/>
    <w:rsid w:val="00F435D3"/>
    <w:rsid w:val="00F43EE9"/>
    <w:rsid w:val="00F460CC"/>
    <w:rsid w:val="00F46425"/>
    <w:rsid w:val="00F5078D"/>
    <w:rsid w:val="00F51D14"/>
    <w:rsid w:val="00F523AA"/>
    <w:rsid w:val="00F534FB"/>
    <w:rsid w:val="00F56FFE"/>
    <w:rsid w:val="00F6045F"/>
    <w:rsid w:val="00F61775"/>
    <w:rsid w:val="00F65B46"/>
    <w:rsid w:val="00F669D6"/>
    <w:rsid w:val="00F71FFF"/>
    <w:rsid w:val="00F72D3E"/>
    <w:rsid w:val="00F80EEC"/>
    <w:rsid w:val="00F818F2"/>
    <w:rsid w:val="00F85741"/>
    <w:rsid w:val="00F8619C"/>
    <w:rsid w:val="00F87767"/>
    <w:rsid w:val="00F904FC"/>
    <w:rsid w:val="00F935BF"/>
    <w:rsid w:val="00F94E80"/>
    <w:rsid w:val="00F94EB5"/>
    <w:rsid w:val="00F97590"/>
    <w:rsid w:val="00FA4359"/>
    <w:rsid w:val="00FA4C84"/>
    <w:rsid w:val="00FA7155"/>
    <w:rsid w:val="00FB0F18"/>
    <w:rsid w:val="00FB10BD"/>
    <w:rsid w:val="00FB5F41"/>
    <w:rsid w:val="00FB723F"/>
    <w:rsid w:val="00FC1A14"/>
    <w:rsid w:val="00FC4869"/>
    <w:rsid w:val="00FE18B2"/>
    <w:rsid w:val="00FE7443"/>
    <w:rsid w:val="00F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C5345A"/>
  <w15:chartTrackingRefBased/>
  <w15:docId w15:val="{1698E57C-721B-420E-8393-095C5F24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h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16CE4"/>
  </w:style>
  <w:style w:type="paragraph" w:styleId="Cmsor1">
    <w:name w:val="heading 1"/>
    <w:basedOn w:val="Norml"/>
    <w:link w:val="Cmsor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93D7B" w:themeColor="accent1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31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E2D5C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96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E2D5C" w:themeColor="accent1" w:themeShade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Makrszvege">
    <w:name w:val="macro"/>
    <w:link w:val="Makrszvege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41E3D" w:themeColor="accent1" w:themeShade="8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2B3FC8"/>
    <w:rPr>
      <w:rFonts w:ascii="Consolas" w:hAnsi="Consolas"/>
      <w:b/>
      <w:color w:val="141E3D" w:themeColor="accent1" w:themeShade="80"/>
      <w:szCs w:val="20"/>
    </w:rPr>
  </w:style>
  <w:style w:type="character" w:styleId="Helyrzszveg">
    <w:name w:val="Placeholder Text"/>
    <w:basedOn w:val="Bekezdsalapbettpusa"/>
    <w:uiPriority w:val="99"/>
    <w:semiHidden/>
    <w:rsid w:val="008978E8"/>
    <w:rPr>
      <w:color w:val="808080"/>
    </w:rPr>
  </w:style>
  <w:style w:type="paragraph" w:styleId="Cm">
    <w:name w:val="Title"/>
    <w:basedOn w:val="Norml"/>
    <w:link w:val="Cm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CmChar">
    <w:name w:val="Cím Char"/>
    <w:basedOn w:val="Bekezdsalapbettpusa"/>
    <w:link w:val="Cm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Rcsostblzat">
    <w:name w:val="Table Grid"/>
    <w:basedOn w:val="Normltblzat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1515"/>
    <w:rPr>
      <w:rFonts w:ascii="Segoe UI" w:hAnsi="Segoe UI" w:cs="Segoe UI"/>
      <w:szCs w:val="18"/>
    </w:rPr>
  </w:style>
  <w:style w:type="paragraph" w:styleId="lfej">
    <w:name w:val="header"/>
    <w:basedOn w:val="Norml"/>
    <w:link w:val="lfejChar"/>
    <w:uiPriority w:val="99"/>
    <w:unhideWhenUsed/>
    <w:rsid w:val="005B437C"/>
    <w:pPr>
      <w:spacing w:after="0"/>
    </w:pPr>
  </w:style>
  <w:style w:type="paragraph" w:customStyle="1" w:styleId="Kapcsolattartsiadatok">
    <w:name w:val="Kapcsolattartási adatok"/>
    <w:basedOn w:val="Norml"/>
    <w:uiPriority w:val="3"/>
    <w:qFormat/>
    <w:rsid w:val="00565B06"/>
    <w:pPr>
      <w:spacing w:before="40" w:after="0"/>
      <w:jc w:val="right"/>
    </w:pPr>
  </w:style>
  <w:style w:type="character" w:customStyle="1" w:styleId="lfejChar">
    <w:name w:val="Élőfej Char"/>
    <w:basedOn w:val="Bekezdsalapbettpusa"/>
    <w:link w:val="lfej"/>
    <w:uiPriority w:val="99"/>
    <w:rsid w:val="005B437C"/>
  </w:style>
  <w:style w:type="paragraph" w:styleId="llb">
    <w:name w:val="footer"/>
    <w:basedOn w:val="Norml"/>
    <w:link w:val="llbChar"/>
    <w:uiPriority w:val="99"/>
    <w:unhideWhenUsed/>
    <w:rsid w:val="00297ED0"/>
    <w:pPr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297ED0"/>
  </w:style>
  <w:style w:type="character" w:customStyle="1" w:styleId="Cmsor2Char">
    <w:name w:val="Címsor 2 Char"/>
    <w:basedOn w:val="Bekezdsalapbettpusa"/>
    <w:link w:val="Cmsor2"/>
    <w:uiPriority w:val="9"/>
    <w:rsid w:val="004037EF"/>
    <w:rPr>
      <w:rFonts w:asciiTheme="majorHAnsi" w:eastAsiaTheme="majorEastAsia" w:hAnsiTheme="majorHAnsi" w:cstheme="majorBidi"/>
      <w:b/>
      <w:color w:val="293D7B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Szmozottlista">
    <w:name w:val="List Number"/>
    <w:basedOn w:val="Norm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blzatrcsosvilgos">
    <w:name w:val="Grid Table Light"/>
    <w:basedOn w:val="Normltblzat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elsorols">
    <w:name w:val="List Bullet"/>
    <w:basedOn w:val="Norm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Kiemels">
    <w:name w:val="Emphasis"/>
    <w:basedOn w:val="Bekezdsalapbettpusa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lcm">
    <w:name w:val="Subtitle"/>
    <w:basedOn w:val="Norml"/>
    <w:link w:val="Alcm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lcmChar">
    <w:name w:val="Alcím Char"/>
    <w:basedOn w:val="Bekezdsalapbettpusa"/>
    <w:link w:val="Alcm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Knyvcme">
    <w:name w:val="Book Title"/>
    <w:basedOn w:val="Bekezdsalapbettpusa"/>
    <w:uiPriority w:val="33"/>
    <w:semiHidden/>
    <w:unhideWhenUsed/>
    <w:rsid w:val="00581515"/>
    <w:rPr>
      <w:b/>
      <w:bCs/>
      <w:i/>
      <w:iCs/>
      <w:spacing w:val="0"/>
    </w:rPr>
  </w:style>
  <w:style w:type="character" w:styleId="Ershivatkozs">
    <w:name w:val="Intense Reference"/>
    <w:basedOn w:val="Bekezdsalapbettpusa"/>
    <w:uiPriority w:val="32"/>
    <w:semiHidden/>
    <w:unhideWhenUsed/>
    <w:rsid w:val="00581515"/>
    <w:rPr>
      <w:b/>
      <w:bCs/>
      <w:caps w:val="0"/>
      <w:smallCaps/>
      <w:color w:val="293D7B" w:themeColor="accent1"/>
      <w:spacing w:val="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rsid w:val="00581515"/>
    <w:pPr>
      <w:pBdr>
        <w:top w:val="single" w:sz="4" w:space="10" w:color="293D7B" w:themeColor="accent1"/>
        <w:bottom w:val="single" w:sz="4" w:space="10" w:color="293D7B" w:themeColor="accent1"/>
      </w:pBdr>
      <w:spacing w:before="360" w:after="360"/>
      <w:jc w:val="center"/>
    </w:pPr>
    <w:rPr>
      <w:i/>
      <w:iCs/>
      <w:color w:val="293D7B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581515"/>
    <w:rPr>
      <w:i/>
      <w:iCs/>
      <w:color w:val="293D7B" w:themeColor="accent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581515"/>
    <w:rPr>
      <w:i/>
      <w:iCs/>
      <w:color w:val="404040" w:themeColor="text1" w:themeTint="B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1515"/>
    <w:pPr>
      <w:contextualSpacing w:val="0"/>
      <w:outlineLvl w:val="9"/>
    </w:pPr>
  </w:style>
  <w:style w:type="character" w:customStyle="1" w:styleId="Cmsor8Char">
    <w:name w:val="Címsor 8 Char"/>
    <w:basedOn w:val="Bekezdsalapbettpusa"/>
    <w:link w:val="Cmsor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581515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581515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581515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81515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81515"/>
    <w:rPr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581515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81515"/>
    <w:rPr>
      <w:szCs w:val="20"/>
    </w:rPr>
  </w:style>
  <w:style w:type="paragraph" w:styleId="Feladcmebortkon">
    <w:name w:val="envelope return"/>
    <w:basedOn w:val="Norm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81515"/>
    <w:rPr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81515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581515"/>
    <w:rPr>
      <w:rFonts w:ascii="Consolas" w:hAnsi="Consolas"/>
      <w:szCs w:val="21"/>
    </w:rPr>
  </w:style>
  <w:style w:type="table" w:styleId="Tblzategyszer2">
    <w:name w:val="Plain Table 2"/>
    <w:basedOn w:val="Normltblzat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konok">
    <w:name w:val="Ikonok"/>
    <w:basedOn w:val="Norml"/>
    <w:uiPriority w:val="4"/>
    <w:qFormat/>
    <w:rsid w:val="00BD2DD6"/>
    <w:pPr>
      <w:spacing w:after="20"/>
      <w:jc w:val="center"/>
    </w:p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B720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B720C"/>
    <w:rPr>
      <w:b/>
      <w:bCs/>
      <w:szCs w:val="2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3176C"/>
    <w:rPr>
      <w:rFonts w:asciiTheme="majorHAnsi" w:eastAsiaTheme="majorEastAsia" w:hAnsiTheme="majorHAnsi" w:cstheme="majorBidi"/>
      <w:i/>
      <w:iCs/>
      <w:color w:val="1E2D5C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962BA"/>
    <w:rPr>
      <w:rFonts w:asciiTheme="majorHAnsi" w:eastAsiaTheme="majorEastAsia" w:hAnsiTheme="majorHAnsi" w:cstheme="majorBidi"/>
      <w:color w:val="1E2D5C" w:themeColor="accent1" w:themeShade="BF"/>
    </w:rPr>
  </w:style>
  <w:style w:type="table" w:styleId="Tblzatrcsos41jellszn">
    <w:name w:val="Grid Table 4 Accent 1"/>
    <w:basedOn w:val="Normltblzat"/>
    <w:uiPriority w:val="49"/>
    <w:rsid w:val="009F1D99"/>
    <w:pPr>
      <w:spacing w:after="0"/>
    </w:pPr>
    <w:tblPr>
      <w:tblStyleRowBandSize w:val="1"/>
      <w:tblStyleColBandSize w:val="1"/>
      <w:tblBorders>
        <w:top w:val="single" w:sz="4" w:space="0" w:color="637CCB" w:themeColor="accent1" w:themeTint="99"/>
        <w:left w:val="single" w:sz="4" w:space="0" w:color="637CCB" w:themeColor="accent1" w:themeTint="99"/>
        <w:bottom w:val="single" w:sz="4" w:space="0" w:color="637CCB" w:themeColor="accent1" w:themeTint="99"/>
        <w:right w:val="single" w:sz="4" w:space="0" w:color="637CCB" w:themeColor="accent1" w:themeTint="99"/>
        <w:insideH w:val="single" w:sz="4" w:space="0" w:color="637CCB" w:themeColor="accent1" w:themeTint="99"/>
        <w:insideV w:val="single" w:sz="4" w:space="0" w:color="637CC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3D7B" w:themeColor="accent1"/>
          <w:left w:val="single" w:sz="4" w:space="0" w:color="293D7B" w:themeColor="accent1"/>
          <w:bottom w:val="single" w:sz="4" w:space="0" w:color="293D7B" w:themeColor="accent1"/>
          <w:right w:val="single" w:sz="4" w:space="0" w:color="293D7B" w:themeColor="accent1"/>
          <w:insideH w:val="nil"/>
          <w:insideV w:val="nil"/>
        </w:tcBorders>
        <w:shd w:val="clear" w:color="auto" w:fill="293D7B" w:themeFill="accent1"/>
      </w:tcPr>
    </w:tblStylePr>
    <w:tblStylePr w:type="lastRow">
      <w:rPr>
        <w:b/>
        <w:bCs/>
      </w:rPr>
      <w:tblPr/>
      <w:tcPr>
        <w:tcBorders>
          <w:top w:val="double" w:sz="4" w:space="0" w:color="293D7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ED" w:themeFill="accent1" w:themeFillTint="33"/>
      </w:tcPr>
    </w:tblStylePr>
    <w:tblStylePr w:type="band1Horz">
      <w:tblPr/>
      <w:tcPr>
        <w:shd w:val="clear" w:color="auto" w:fill="CBD3ED" w:themeFill="accent1" w:themeFillTint="33"/>
      </w:tcPr>
    </w:tblStylePr>
  </w:style>
  <w:style w:type="paragraph" w:styleId="Listaszerbekezds">
    <w:name w:val="List Paragraph"/>
    <w:basedOn w:val="Norml"/>
    <w:uiPriority w:val="34"/>
    <w:unhideWhenUsed/>
    <w:qFormat/>
    <w:rsid w:val="00F9759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A16B43"/>
    <w:pPr>
      <w:spacing w:after="100"/>
    </w:pPr>
    <w:rPr>
      <w:rFonts w:asciiTheme="majorHAnsi" w:hAnsiTheme="majorHAnsi"/>
      <w:color w:val="000000" w:themeColor="text1"/>
      <w:sz w:val="28"/>
    </w:rPr>
  </w:style>
  <w:style w:type="character" w:styleId="Hiperhivatkozs">
    <w:name w:val="Hyperlink"/>
    <w:basedOn w:val="Bekezdsalapbettpusa"/>
    <w:uiPriority w:val="99"/>
    <w:unhideWhenUsed/>
    <w:rsid w:val="0049295C"/>
    <w:rPr>
      <w:color w:val="886288" w:themeColor="hyperlink"/>
      <w:u w:val="single"/>
    </w:rPr>
  </w:style>
  <w:style w:type="table" w:styleId="Tblzatrcsos45jellszn">
    <w:name w:val="Grid Table 4 Accent 5"/>
    <w:basedOn w:val="Normltblzat"/>
    <w:uiPriority w:val="49"/>
    <w:rsid w:val="00F85741"/>
    <w:pPr>
      <w:spacing w:after="0"/>
    </w:pPr>
    <w:rPr>
      <w:color w:val="auto"/>
      <w:lang w:val="hu-HU"/>
    </w:rPr>
    <w:tblPr>
      <w:tblStyleRowBandSize w:val="1"/>
      <w:tblStyleColBandSize w:val="1"/>
      <w:tblBorders>
        <w:top w:val="single" w:sz="4" w:space="0" w:color="33CBFF" w:themeColor="accent5" w:themeTint="99"/>
        <w:left w:val="single" w:sz="4" w:space="0" w:color="33CBFF" w:themeColor="accent5" w:themeTint="99"/>
        <w:bottom w:val="single" w:sz="4" w:space="0" w:color="33CBFF" w:themeColor="accent5" w:themeTint="99"/>
        <w:right w:val="single" w:sz="4" w:space="0" w:color="33CBFF" w:themeColor="accent5" w:themeTint="99"/>
        <w:insideH w:val="single" w:sz="4" w:space="0" w:color="33CBFF" w:themeColor="accent5" w:themeTint="99"/>
        <w:insideV w:val="single" w:sz="4" w:space="0" w:color="33CB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A" w:themeColor="accent5"/>
          <w:left w:val="single" w:sz="4" w:space="0" w:color="007FAA" w:themeColor="accent5"/>
          <w:bottom w:val="single" w:sz="4" w:space="0" w:color="007FAA" w:themeColor="accent5"/>
          <w:right w:val="single" w:sz="4" w:space="0" w:color="007FAA" w:themeColor="accent5"/>
          <w:insideH w:val="nil"/>
          <w:insideV w:val="nil"/>
        </w:tcBorders>
        <w:shd w:val="clear" w:color="auto" w:fill="007FAA" w:themeFill="accent5"/>
      </w:tcPr>
    </w:tblStylePr>
    <w:tblStylePr w:type="lastRow">
      <w:rPr>
        <w:b/>
        <w:bCs/>
      </w:rPr>
      <w:tblPr/>
      <w:tcPr>
        <w:tcBorders>
          <w:top w:val="double" w:sz="4" w:space="0" w:color="007FA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5" w:themeFillTint="33"/>
      </w:tcPr>
    </w:tblStylePr>
    <w:tblStylePr w:type="band1Horz">
      <w:tblPr/>
      <w:tcPr>
        <w:shd w:val="clear" w:color="auto" w:fill="BBEDFF" w:themeFill="accent5" w:themeFillTint="33"/>
      </w:tcPr>
    </w:tblStylePr>
  </w:style>
  <w:style w:type="table" w:styleId="Tblzatrcsos5stt1jellszn">
    <w:name w:val="Grid Table 5 Dark Accent 1"/>
    <w:basedOn w:val="Normltblzat"/>
    <w:uiPriority w:val="50"/>
    <w:rsid w:val="001D5213"/>
    <w:pPr>
      <w:spacing w:after="0"/>
    </w:pPr>
    <w:rPr>
      <w:color w:val="auto"/>
      <w:lang w:val="hu-H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D3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3D7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3D7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3D7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3D7B" w:themeFill="accent1"/>
      </w:tcPr>
    </w:tblStylePr>
    <w:tblStylePr w:type="band1Vert">
      <w:tblPr/>
      <w:tcPr>
        <w:shd w:val="clear" w:color="auto" w:fill="97A7DC" w:themeFill="accent1" w:themeFillTint="66"/>
      </w:tcPr>
    </w:tblStylePr>
    <w:tblStylePr w:type="band1Horz">
      <w:tblPr/>
      <w:tcPr>
        <w:shd w:val="clear" w:color="auto" w:fill="97A7DC" w:themeFill="accent1" w:themeFillTint="66"/>
      </w:tcPr>
    </w:tblStylePr>
  </w:style>
  <w:style w:type="table" w:styleId="Tblzatrcsos5stt5jellszn">
    <w:name w:val="Grid Table 5 Dark Accent 5"/>
    <w:basedOn w:val="Normltblzat"/>
    <w:uiPriority w:val="50"/>
    <w:rsid w:val="00AD2D81"/>
    <w:pPr>
      <w:spacing w:after="0"/>
    </w:pPr>
    <w:rPr>
      <w:color w:val="auto"/>
      <w:lang w:val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A" w:themeFill="accent5"/>
      </w:tcPr>
    </w:tblStylePr>
    <w:tblStylePr w:type="band1Vert">
      <w:tblPr/>
      <w:tcPr>
        <w:shd w:val="clear" w:color="auto" w:fill="77DCFF" w:themeFill="accent5" w:themeFillTint="66"/>
      </w:tcPr>
    </w:tblStylePr>
    <w:tblStylePr w:type="band1Horz">
      <w:tblPr/>
      <w:tcPr>
        <w:shd w:val="clear" w:color="auto" w:fill="77DCFF" w:themeFill="accent5" w:themeFillTint="66"/>
      </w:tcPr>
    </w:tblStylePr>
  </w:style>
  <w:style w:type="character" w:styleId="Feloldatlanmegemlts">
    <w:name w:val="Unresolved Mention"/>
    <w:basedOn w:val="Bekezdsalapbettpusa"/>
    <w:uiPriority w:val="99"/>
    <w:semiHidden/>
    <w:unhideWhenUsed/>
    <w:rsid w:val="00806D6D"/>
    <w:rPr>
      <w:color w:val="605E5C"/>
      <w:shd w:val="clear" w:color="auto" w:fill="E1DFDD"/>
    </w:rPr>
  </w:style>
  <w:style w:type="paragraph" w:styleId="TJ3">
    <w:name w:val="toc 3"/>
    <w:basedOn w:val="Norml"/>
    <w:next w:val="Norml"/>
    <w:autoRedefine/>
    <w:uiPriority w:val="39"/>
    <w:unhideWhenUsed/>
    <w:rsid w:val="00E05832"/>
    <w:pPr>
      <w:spacing w:after="100"/>
      <w:ind w:left="440"/>
    </w:pPr>
  </w:style>
  <w:style w:type="table" w:styleId="Tblzatrcsos44jellszn">
    <w:name w:val="Grid Table 4 Accent 4"/>
    <w:basedOn w:val="Normltblzat"/>
    <w:uiPriority w:val="49"/>
    <w:rsid w:val="002365CF"/>
    <w:pPr>
      <w:spacing w:after="0"/>
    </w:pPr>
    <w:tblPr>
      <w:tblStyleRowBandSize w:val="1"/>
      <w:tblStyleColBandSize w:val="1"/>
      <w:tblBorders>
        <w:top w:val="single" w:sz="4" w:space="0" w:color="FF7B4C" w:themeColor="accent4" w:themeTint="99"/>
        <w:left w:val="single" w:sz="4" w:space="0" w:color="FF7B4C" w:themeColor="accent4" w:themeTint="99"/>
        <w:bottom w:val="single" w:sz="4" w:space="0" w:color="FF7B4C" w:themeColor="accent4" w:themeTint="99"/>
        <w:right w:val="single" w:sz="4" w:space="0" w:color="FF7B4C" w:themeColor="accent4" w:themeTint="99"/>
        <w:insideH w:val="single" w:sz="4" w:space="0" w:color="FF7B4C" w:themeColor="accent4" w:themeTint="99"/>
        <w:insideV w:val="single" w:sz="4" w:space="0" w:color="FF7B4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3900" w:themeColor="accent4"/>
          <w:left w:val="single" w:sz="4" w:space="0" w:color="D43900" w:themeColor="accent4"/>
          <w:bottom w:val="single" w:sz="4" w:space="0" w:color="D43900" w:themeColor="accent4"/>
          <w:right w:val="single" w:sz="4" w:space="0" w:color="D43900" w:themeColor="accent4"/>
          <w:insideH w:val="nil"/>
          <w:insideV w:val="nil"/>
        </w:tcBorders>
        <w:shd w:val="clear" w:color="auto" w:fill="D43900" w:themeFill="accent4"/>
      </w:tcPr>
    </w:tblStylePr>
    <w:tblStylePr w:type="lastRow">
      <w:rPr>
        <w:b/>
        <w:bCs/>
      </w:rPr>
      <w:tblPr/>
      <w:tcPr>
        <w:tcBorders>
          <w:top w:val="double" w:sz="4" w:space="0" w:color="D43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3" w:themeFill="accent4" w:themeFillTint="33"/>
      </w:tcPr>
    </w:tblStylePr>
    <w:tblStylePr w:type="band1Horz">
      <w:tblPr/>
      <w:tcPr>
        <w:shd w:val="clear" w:color="auto" w:fill="FFD3C3" w:themeFill="accent4" w:themeFillTint="33"/>
      </w:tcPr>
    </w:tblStylePr>
  </w:style>
  <w:style w:type="paragraph" w:styleId="brajegyzk">
    <w:name w:val="table of figures"/>
    <w:basedOn w:val="Norml"/>
    <w:next w:val="Norml"/>
    <w:uiPriority w:val="99"/>
    <w:unhideWhenUsed/>
    <w:rsid w:val="00005AD5"/>
    <w:pPr>
      <w:spacing w:after="0"/>
    </w:pPr>
    <w:rPr>
      <w:rFonts w:asciiTheme="majorHAnsi" w:hAnsiTheme="majorHAns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9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ged&#369;s%20Bence\AppData\Roaming\Microsoft\Templates\&#214;n&#233;letrajz%20di&#225;koknak%20(modern%20arculat).dotx" TargetMode="External"/></Relationships>
</file>

<file path=word/theme/theme1.xml><?xml version="1.0" encoding="utf-8"?>
<a:theme xmlns:a="http://schemas.openxmlformats.org/drawingml/2006/main" name="Office Theme">
  <a:themeElements>
    <a:clrScheme name="1. egyéni séma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293D7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1116, Kisköre u. 6/1</CompanyAddress>
  <CompanyPhone>06 30 1530 839</CompanyPhone>
  <CompanyFax/>
  <CompanyEmail>bencus0520@gmail.com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0B7813-5331-4B15-A7EF-F2FCA56D8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Önéletrajz diákoknak (modern arculat).dotx</Template>
  <TotalTime>87</TotalTime>
  <Pages>3</Pages>
  <Words>200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Hegedűs Bence</dc:creator>
  <cp:keywords/>
  <dc:description/>
  <cp:lastModifiedBy>Bence Hegedűs</cp:lastModifiedBy>
  <cp:revision>10</cp:revision>
  <cp:lastPrinted>2019-01-13T16:55:00Z</cp:lastPrinted>
  <dcterms:created xsi:type="dcterms:W3CDTF">2022-03-28T11:02:00Z</dcterms:created>
  <dcterms:modified xsi:type="dcterms:W3CDTF">2022-03-28T13:05:00Z</dcterms:modified>
  <cp:category/>
  <cp:contentStatus/>
</cp:coreProperties>
</file>